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C4D7" w14:textId="1DB686E7" w:rsidR="00981CFC" w:rsidRPr="008D7262" w:rsidRDefault="008D7262" w:rsidP="008D7262">
      <w:pPr>
        <w:pStyle w:val="Title"/>
        <w:rPr>
          <w:sz w:val="48"/>
          <w:szCs w:val="48"/>
        </w:rPr>
      </w:pPr>
      <w:r w:rsidRPr="008D7262">
        <w:rPr>
          <w:sz w:val="48"/>
          <w:szCs w:val="48"/>
        </w:rPr>
        <w:t>Tài liệu web</w:t>
      </w:r>
    </w:p>
    <w:p w14:paraId="5FBD3416" w14:textId="4EA36E5E" w:rsidR="008D7262" w:rsidRPr="008D7262" w:rsidRDefault="008D7262" w:rsidP="008D7262">
      <w:pPr>
        <w:pStyle w:val="TOC1"/>
        <w:spacing w:line="276" w:lineRule="auto"/>
        <w:rPr>
          <w:rFonts w:asciiTheme="minorHAnsi" w:eastAsiaTheme="minorEastAsia" w:hAnsiTheme="minorHAnsi" w:cstheme="minorBidi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544093" w:history="1">
        <w:r w:rsidRPr="008D7262">
          <w:rPr>
            <w:rStyle w:val="Hyperlink"/>
          </w:rPr>
          <w:t>1.</w:t>
        </w:r>
        <w:r w:rsidRPr="008D7262">
          <w:rPr>
            <w:rFonts w:asciiTheme="minorHAnsi" w:eastAsiaTheme="minorEastAsia" w:hAnsiTheme="minorHAnsi" w:cstheme="minorBidi"/>
          </w:rPr>
          <w:tab/>
        </w:r>
        <w:r w:rsidRPr="008D7262">
          <w:rPr>
            <w:rStyle w:val="Hyperlink"/>
          </w:rPr>
          <w:t>Cấu trúc project</w:t>
        </w:r>
        <w:r w:rsidRPr="008D7262">
          <w:rPr>
            <w:webHidden/>
          </w:rPr>
          <w:tab/>
        </w:r>
        <w:r w:rsidRPr="008D7262">
          <w:rPr>
            <w:webHidden/>
          </w:rPr>
          <w:fldChar w:fldCharType="begin"/>
        </w:r>
        <w:r w:rsidRPr="008D7262">
          <w:rPr>
            <w:webHidden/>
          </w:rPr>
          <w:instrText xml:space="preserve"> PAGEREF _Toc15544093 \h </w:instrText>
        </w:r>
        <w:r w:rsidRPr="008D7262">
          <w:rPr>
            <w:webHidden/>
          </w:rPr>
        </w:r>
        <w:r w:rsidRPr="008D7262">
          <w:rPr>
            <w:webHidden/>
          </w:rPr>
          <w:fldChar w:fldCharType="separate"/>
        </w:r>
        <w:r w:rsidRPr="008D7262">
          <w:rPr>
            <w:webHidden/>
          </w:rPr>
          <w:t>2</w:t>
        </w:r>
        <w:r w:rsidRPr="008D7262">
          <w:rPr>
            <w:webHidden/>
          </w:rPr>
          <w:fldChar w:fldCharType="end"/>
        </w:r>
      </w:hyperlink>
    </w:p>
    <w:p w14:paraId="78840D33" w14:textId="1683AA51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094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A.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Cấu trúc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_Toc15544094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2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7CFB5C3A" w14:textId="49B3D0DF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095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B.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Yêu cầu &amp; Cách chạy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_Toc15544095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3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520E2344" w14:textId="499AFACA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096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C.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Mô tả chi tiết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_Toc15544096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3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036BCDD6" w14:textId="5BFAE8AD" w:rsidR="008D7262" w:rsidRPr="008D7262" w:rsidRDefault="001B0938" w:rsidP="008D7262">
      <w:pPr>
        <w:pStyle w:val="TOC1"/>
        <w:spacing w:line="276" w:lineRule="auto"/>
        <w:rPr>
          <w:rFonts w:asciiTheme="minorHAnsi" w:eastAsiaTheme="minorEastAsia" w:hAnsiTheme="minorHAnsi" w:cstheme="minorBidi"/>
        </w:rPr>
      </w:pPr>
      <w:hyperlink w:anchor="_Toc15544097" w:history="1">
        <w:r w:rsidR="008D7262" w:rsidRPr="008D7262">
          <w:rPr>
            <w:rStyle w:val="Hyperlink"/>
          </w:rPr>
          <w:t>2.</w:t>
        </w:r>
        <w:r w:rsidR="008D7262" w:rsidRPr="008D7262">
          <w:rPr>
            <w:rFonts w:asciiTheme="minorHAnsi" w:eastAsiaTheme="minorEastAsia" w:hAnsiTheme="minorHAnsi" w:cstheme="minorBidi"/>
          </w:rPr>
          <w:tab/>
        </w:r>
        <w:r w:rsidR="008D7262" w:rsidRPr="008D7262">
          <w:rPr>
            <w:rStyle w:val="Hyperlink"/>
          </w:rPr>
          <w:t>Checklist khi viết code</w:t>
        </w:r>
        <w:r w:rsidR="008D7262" w:rsidRPr="008D7262">
          <w:rPr>
            <w:webHidden/>
          </w:rPr>
          <w:tab/>
        </w:r>
        <w:r w:rsidR="008D7262" w:rsidRPr="008D7262">
          <w:rPr>
            <w:webHidden/>
          </w:rPr>
          <w:fldChar w:fldCharType="begin"/>
        </w:r>
        <w:r w:rsidR="008D7262" w:rsidRPr="008D7262">
          <w:rPr>
            <w:webHidden/>
          </w:rPr>
          <w:instrText xml:space="preserve"> PAGEREF _Toc15544097 \h </w:instrText>
        </w:r>
        <w:r w:rsidR="008D7262" w:rsidRPr="008D7262">
          <w:rPr>
            <w:webHidden/>
          </w:rPr>
        </w:r>
        <w:r w:rsidR="008D7262" w:rsidRPr="008D7262">
          <w:rPr>
            <w:webHidden/>
          </w:rPr>
          <w:fldChar w:fldCharType="separate"/>
        </w:r>
        <w:r w:rsidR="008D7262" w:rsidRPr="008D7262">
          <w:rPr>
            <w:webHidden/>
          </w:rPr>
          <w:t>3</w:t>
        </w:r>
        <w:r w:rsidR="008D7262" w:rsidRPr="008D7262">
          <w:rPr>
            <w:webHidden/>
          </w:rPr>
          <w:fldChar w:fldCharType="end"/>
        </w:r>
      </w:hyperlink>
    </w:p>
    <w:p w14:paraId="59C42DF5" w14:textId="00D4FD38" w:rsidR="008D7262" w:rsidRPr="008D7262" w:rsidRDefault="001B0938" w:rsidP="008D7262">
      <w:pPr>
        <w:pStyle w:val="TOC1"/>
        <w:spacing w:line="276" w:lineRule="auto"/>
        <w:rPr>
          <w:rFonts w:asciiTheme="minorHAnsi" w:eastAsiaTheme="minorEastAsia" w:hAnsiTheme="minorHAnsi" w:cstheme="minorBidi"/>
        </w:rPr>
      </w:pPr>
      <w:hyperlink w:anchor="_Toc15544098" w:history="1">
        <w:r w:rsidR="008D7262" w:rsidRPr="008D7262">
          <w:rPr>
            <w:rStyle w:val="Hyperlink"/>
          </w:rPr>
          <w:t>3.</w:t>
        </w:r>
        <w:r w:rsidR="008D7262" w:rsidRPr="008D7262">
          <w:rPr>
            <w:rFonts w:asciiTheme="minorHAnsi" w:eastAsiaTheme="minorEastAsia" w:hAnsiTheme="minorHAnsi" w:cstheme="minorBidi"/>
          </w:rPr>
          <w:tab/>
        </w:r>
        <w:r w:rsidR="008D7262" w:rsidRPr="008D7262">
          <w:rPr>
            <w:rStyle w:val="Hyperlink"/>
          </w:rPr>
          <w:t>Quy tắc viết css</w:t>
        </w:r>
        <w:r w:rsidR="008D7262" w:rsidRPr="008D7262">
          <w:rPr>
            <w:webHidden/>
          </w:rPr>
          <w:tab/>
        </w:r>
        <w:r w:rsidR="008D7262" w:rsidRPr="008D7262">
          <w:rPr>
            <w:webHidden/>
          </w:rPr>
          <w:fldChar w:fldCharType="begin"/>
        </w:r>
        <w:r w:rsidR="008D7262" w:rsidRPr="008D7262">
          <w:rPr>
            <w:webHidden/>
          </w:rPr>
          <w:instrText xml:space="preserve"> PAGEREF _Toc15544098 \h </w:instrText>
        </w:r>
        <w:r w:rsidR="008D7262" w:rsidRPr="008D7262">
          <w:rPr>
            <w:webHidden/>
          </w:rPr>
        </w:r>
        <w:r w:rsidR="008D7262" w:rsidRPr="008D7262">
          <w:rPr>
            <w:webHidden/>
          </w:rPr>
          <w:fldChar w:fldCharType="separate"/>
        </w:r>
        <w:r w:rsidR="008D7262" w:rsidRPr="008D7262">
          <w:rPr>
            <w:webHidden/>
          </w:rPr>
          <w:t>4</w:t>
        </w:r>
        <w:r w:rsidR="008D7262" w:rsidRPr="008D7262">
          <w:rPr>
            <w:webHidden/>
          </w:rPr>
          <w:fldChar w:fldCharType="end"/>
        </w:r>
      </w:hyperlink>
    </w:p>
    <w:p w14:paraId="5623F814" w14:textId="33D35C4A" w:rsidR="008D7262" w:rsidRPr="008D7262" w:rsidRDefault="001B0938" w:rsidP="008D7262">
      <w:pPr>
        <w:pStyle w:val="TOC1"/>
        <w:spacing w:line="276" w:lineRule="auto"/>
        <w:rPr>
          <w:rFonts w:asciiTheme="minorHAnsi" w:eastAsiaTheme="minorEastAsia" w:hAnsiTheme="minorHAnsi" w:cstheme="minorBidi"/>
        </w:rPr>
      </w:pPr>
      <w:hyperlink w:anchor="_Toc15544099" w:history="1">
        <w:r w:rsidR="008D7262" w:rsidRPr="008D7262">
          <w:rPr>
            <w:rStyle w:val="Hyperlink"/>
          </w:rPr>
          <w:t>4.</w:t>
        </w:r>
        <w:r w:rsidR="008D7262" w:rsidRPr="008D7262">
          <w:rPr>
            <w:rFonts w:asciiTheme="minorHAnsi" w:eastAsiaTheme="minorEastAsia" w:hAnsiTheme="minorHAnsi" w:cstheme="minorBidi"/>
          </w:rPr>
          <w:tab/>
        </w:r>
        <w:r w:rsidR="008D7262" w:rsidRPr="008D7262">
          <w:rPr>
            <w:rStyle w:val="Hyperlink"/>
          </w:rPr>
          <w:t>CÁCH VIẾT COMPONENT</w:t>
        </w:r>
        <w:r w:rsidR="008D7262" w:rsidRPr="008D7262">
          <w:rPr>
            <w:webHidden/>
          </w:rPr>
          <w:tab/>
        </w:r>
        <w:r w:rsidR="008D7262" w:rsidRPr="008D7262">
          <w:rPr>
            <w:webHidden/>
          </w:rPr>
          <w:fldChar w:fldCharType="begin"/>
        </w:r>
        <w:r w:rsidR="008D7262" w:rsidRPr="008D7262">
          <w:rPr>
            <w:webHidden/>
          </w:rPr>
          <w:instrText xml:space="preserve"> PAGEREF _Toc15544099 \h </w:instrText>
        </w:r>
        <w:r w:rsidR="008D7262" w:rsidRPr="008D7262">
          <w:rPr>
            <w:webHidden/>
          </w:rPr>
        </w:r>
        <w:r w:rsidR="008D7262" w:rsidRPr="008D7262">
          <w:rPr>
            <w:webHidden/>
          </w:rPr>
          <w:fldChar w:fldCharType="separate"/>
        </w:r>
        <w:r w:rsidR="008D7262" w:rsidRPr="008D7262">
          <w:rPr>
            <w:webHidden/>
          </w:rPr>
          <w:t>5</w:t>
        </w:r>
        <w:r w:rsidR="008D7262" w:rsidRPr="008D7262">
          <w:rPr>
            <w:webHidden/>
          </w:rPr>
          <w:fldChar w:fldCharType="end"/>
        </w:r>
      </w:hyperlink>
    </w:p>
    <w:p w14:paraId="3CF0FC92" w14:textId="263A1604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0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A.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Những luật cơ bản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_Toc15544100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5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041636B3" w14:textId="5D407A51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1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B.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So sánh class vs </w:t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React.createClass</w:t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 vs stateless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_Toc15544101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6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633D1358" w14:textId="2F92831A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2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C.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Đặt tên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_Toc15544102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7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91BF827" w14:textId="6A17904C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3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D.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Khai báo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_Toc15544103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8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010BBA34" w14:textId="0748BE11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4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E.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Căn chỉnh mã nguồn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_Toc15544104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9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9F2FBB0" w14:textId="44F93CA2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5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F.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Dấu nháy đơn và nháy kép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_Toc15544105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9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9AE5B84" w14:textId="184B43A8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6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G.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Khoảng trắng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_Toc15544106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9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70F9AE51" w14:textId="3234DE9E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7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H.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Props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_Toc15544107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10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5A151B0" w14:textId="34012902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8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I.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Refs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_Toc15544108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14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08C794F3" w14:textId="25750A5F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09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J.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Dấu ngoặc đơn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_Toc15544109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14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6BA9D0BE" w14:textId="597AA3B9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0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K.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Thẻ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_Toc15544110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14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6CB9F824" w14:textId="75FE7BF2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1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L.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Phương thức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_Toc15544111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15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571654E" w14:textId="6F95F472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2" w:history="1"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M.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eastAsia="Times New Roman" w:hAnsi="Calibri" w:cs="Calibri"/>
            <w:noProof/>
            <w:sz w:val="18"/>
            <w:szCs w:val="18"/>
          </w:rPr>
          <w:t>Cách sắp xếp hàm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_Toc15544112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17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5A482E49" w14:textId="072660FD" w:rsidR="008D7262" w:rsidRPr="008D7262" w:rsidRDefault="001B0938" w:rsidP="008D7262">
      <w:pPr>
        <w:pStyle w:val="TOC1"/>
        <w:spacing w:line="276" w:lineRule="auto"/>
        <w:rPr>
          <w:rFonts w:asciiTheme="minorHAnsi" w:eastAsiaTheme="minorEastAsia" w:hAnsiTheme="minorHAnsi" w:cstheme="minorBidi"/>
        </w:rPr>
      </w:pPr>
      <w:hyperlink w:anchor="_Toc15544113" w:history="1">
        <w:r w:rsidR="008D7262" w:rsidRPr="008D7262">
          <w:rPr>
            <w:rStyle w:val="Hyperlink"/>
          </w:rPr>
          <w:t>5.</w:t>
        </w:r>
        <w:r w:rsidR="008D7262" w:rsidRPr="008D7262">
          <w:rPr>
            <w:rFonts w:asciiTheme="minorHAnsi" w:eastAsiaTheme="minorEastAsia" w:hAnsiTheme="minorHAnsi" w:cstheme="minorBidi"/>
          </w:rPr>
          <w:tab/>
        </w:r>
        <w:r w:rsidR="008D7262" w:rsidRPr="008D7262">
          <w:rPr>
            <w:rStyle w:val="Hyperlink"/>
          </w:rPr>
          <w:t>Ví dụ</w:t>
        </w:r>
        <w:r w:rsidR="008D7262" w:rsidRPr="008D7262">
          <w:rPr>
            <w:webHidden/>
          </w:rPr>
          <w:tab/>
        </w:r>
        <w:r w:rsidR="008D7262" w:rsidRPr="008D7262">
          <w:rPr>
            <w:webHidden/>
          </w:rPr>
          <w:fldChar w:fldCharType="begin"/>
        </w:r>
        <w:r w:rsidR="008D7262" w:rsidRPr="008D7262">
          <w:rPr>
            <w:webHidden/>
          </w:rPr>
          <w:instrText xml:space="preserve"> PAGEREF _Toc15544113 \h </w:instrText>
        </w:r>
        <w:r w:rsidR="008D7262" w:rsidRPr="008D7262">
          <w:rPr>
            <w:webHidden/>
          </w:rPr>
        </w:r>
        <w:r w:rsidR="008D7262" w:rsidRPr="008D7262">
          <w:rPr>
            <w:webHidden/>
          </w:rPr>
          <w:fldChar w:fldCharType="separate"/>
        </w:r>
        <w:r w:rsidR="008D7262" w:rsidRPr="008D7262">
          <w:rPr>
            <w:webHidden/>
          </w:rPr>
          <w:t>18</w:t>
        </w:r>
        <w:r w:rsidR="008D7262" w:rsidRPr="008D7262">
          <w:rPr>
            <w:webHidden/>
          </w:rPr>
          <w:fldChar w:fldCharType="end"/>
        </w:r>
      </w:hyperlink>
    </w:p>
    <w:p w14:paraId="1E249544" w14:textId="2308E33C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4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a)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Lấy dữ liệu ở server: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_Toc15544114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19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7C7F1702" w14:textId="70DCACD5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5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b)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Lấy dữ liệu ở client: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_Toc15544115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20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32A2A89B" w14:textId="08CF8F3B" w:rsidR="008D7262" w:rsidRPr="008D7262" w:rsidRDefault="001B0938" w:rsidP="008D7262">
      <w:pPr>
        <w:pStyle w:val="TOC2"/>
        <w:tabs>
          <w:tab w:val="left" w:pos="480"/>
          <w:tab w:val="right" w:leader="dot" w:pos="8630"/>
        </w:tabs>
        <w:spacing w:line="276" w:lineRule="auto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5544116" w:history="1"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c)</w:t>
        </w:r>
        <w:r w:rsidR="008D7262" w:rsidRPr="008D726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8D7262" w:rsidRPr="008D7262">
          <w:rPr>
            <w:rStyle w:val="Hyperlink"/>
            <w:rFonts w:ascii="Calibri" w:hAnsi="Calibri" w:cs="Calibri"/>
            <w:noProof/>
            <w:sz w:val="18"/>
            <w:szCs w:val="18"/>
          </w:rPr>
          <w:t>Thay đổi dữ liệu:</w:t>
        </w:r>
        <w:r w:rsidR="008D7262" w:rsidRPr="008D7262">
          <w:rPr>
            <w:noProof/>
            <w:webHidden/>
            <w:sz w:val="18"/>
            <w:szCs w:val="18"/>
          </w:rPr>
          <w:tab/>
        </w:r>
        <w:r w:rsidR="008D7262" w:rsidRPr="008D7262">
          <w:rPr>
            <w:noProof/>
            <w:webHidden/>
            <w:sz w:val="18"/>
            <w:szCs w:val="18"/>
          </w:rPr>
          <w:fldChar w:fldCharType="begin"/>
        </w:r>
        <w:r w:rsidR="008D7262" w:rsidRPr="008D7262">
          <w:rPr>
            <w:noProof/>
            <w:webHidden/>
            <w:sz w:val="18"/>
            <w:szCs w:val="18"/>
          </w:rPr>
          <w:instrText xml:space="preserve"> PAGEREF _Toc15544116 \h </w:instrText>
        </w:r>
        <w:r w:rsidR="008D7262" w:rsidRPr="008D7262">
          <w:rPr>
            <w:noProof/>
            <w:webHidden/>
            <w:sz w:val="18"/>
            <w:szCs w:val="18"/>
          </w:rPr>
        </w:r>
        <w:r w:rsidR="008D7262" w:rsidRPr="008D7262">
          <w:rPr>
            <w:noProof/>
            <w:webHidden/>
            <w:sz w:val="18"/>
            <w:szCs w:val="18"/>
          </w:rPr>
          <w:fldChar w:fldCharType="separate"/>
        </w:r>
        <w:r w:rsidR="008D7262" w:rsidRPr="008D7262">
          <w:rPr>
            <w:noProof/>
            <w:webHidden/>
            <w:sz w:val="18"/>
            <w:szCs w:val="18"/>
          </w:rPr>
          <w:t>22</w:t>
        </w:r>
        <w:r w:rsidR="008D7262" w:rsidRPr="008D7262">
          <w:rPr>
            <w:noProof/>
            <w:webHidden/>
            <w:sz w:val="18"/>
            <w:szCs w:val="18"/>
          </w:rPr>
          <w:fldChar w:fldCharType="end"/>
        </w:r>
      </w:hyperlink>
    </w:p>
    <w:p w14:paraId="02401A64" w14:textId="49D48638" w:rsidR="00ED44FA" w:rsidRPr="005C3205" w:rsidRDefault="008D7262" w:rsidP="008D7262">
      <w:pPr>
        <w:pStyle w:val="Heading1"/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aps w:val="0"/>
          <w:color w:val="auto"/>
          <w:spacing w:val="0"/>
          <w:sz w:val="24"/>
          <w:szCs w:val="24"/>
          <w:lang w:eastAsia="en-US"/>
        </w:rPr>
        <w:fldChar w:fldCharType="end"/>
      </w:r>
      <w:bookmarkStart w:id="0" w:name="_Toc15544093"/>
      <w:r w:rsidR="00692907" w:rsidRPr="005C3205">
        <w:rPr>
          <w:rFonts w:ascii="Calibri" w:hAnsi="Calibri" w:cs="Calibri"/>
          <w:sz w:val="28"/>
          <w:szCs w:val="28"/>
        </w:rPr>
        <w:t>Cấu trúc project</w:t>
      </w:r>
      <w:bookmarkEnd w:id="0"/>
    </w:p>
    <w:p w14:paraId="7762AE90" w14:textId="579178E8" w:rsidR="001D4E4D" w:rsidRPr="005C3205" w:rsidRDefault="00991999" w:rsidP="00034A2E">
      <w:pPr>
        <w:pStyle w:val="Heading2"/>
        <w:rPr>
          <w:rFonts w:ascii="Calibri" w:hAnsi="Calibri" w:cs="Calibri"/>
          <w:sz w:val="24"/>
          <w:szCs w:val="28"/>
        </w:rPr>
      </w:pPr>
      <w:bookmarkStart w:id="1" w:name="_Toc15544094"/>
      <w:proofErr w:type="spellStart"/>
      <w:r w:rsidRPr="005C3205">
        <w:rPr>
          <w:rFonts w:ascii="Calibri" w:hAnsi="Calibri" w:cs="Calibri"/>
          <w:sz w:val="24"/>
          <w:szCs w:val="28"/>
        </w:rPr>
        <w:t>Cấu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trúc</w:t>
      </w:r>
      <w:bookmarkEnd w:id="1"/>
      <w:proofErr w:type="spellEnd"/>
    </w:p>
    <w:p w14:paraId="748216A1" w14:textId="4D2D995C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 xml:space="preserve">── </w:t>
      </w:r>
      <w:proofErr w:type="spellStart"/>
      <w:r w:rsidRPr="009D07D5">
        <w:rPr>
          <w:rFonts w:eastAsia="Times New Roman"/>
          <w:color w:val="24292E"/>
          <w:sz w:val="20"/>
          <w:szCs w:val="20"/>
        </w:rPr>
        <w:t>componentDashs</w:t>
      </w:r>
      <w:proofErr w:type="spellEnd"/>
      <w:r w:rsidRPr="009D07D5">
        <w:rPr>
          <w:rFonts w:eastAsia="Times New Roman"/>
          <w:color w:val="24292E"/>
          <w:sz w:val="20"/>
          <w:szCs w:val="20"/>
        </w:rPr>
        <w:t>/</w:t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thành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phần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dùng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chung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dashBoard</w:t>
      </w:r>
      <w:proofErr w:type="spellEnd"/>
    </w:p>
    <w:p w14:paraId="3DAB0B82" w14:textId="03C6C763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</w:t>
      </w:r>
      <w:r w:rsidR="00A5684A" w:rsidRPr="009D07D5">
        <w:rPr>
          <w:rFonts w:eastAsia="Times New Roman"/>
          <w:color w:val="24292E"/>
          <w:sz w:val="20"/>
          <w:szCs w:val="20"/>
        </w:rPr>
        <w:t>Table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 xml:space="preserve">    </w:t>
      </w:r>
    </w:p>
    <w:p w14:paraId="74585309" w14:textId="05E9B3CD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 xml:space="preserve">     </w:t>
      </w:r>
    </w:p>
    <w:p w14:paraId="7B7685F0" w14:textId="19BA84E3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 xml:space="preserve">── </w:t>
      </w:r>
      <w:proofErr w:type="spellStart"/>
      <w:r w:rsidRPr="009D07D5">
        <w:rPr>
          <w:rFonts w:eastAsia="Times New Roman"/>
          <w:color w:val="24292E"/>
          <w:sz w:val="20"/>
          <w:szCs w:val="20"/>
        </w:rPr>
        <w:t>componentWebs</w:t>
      </w:r>
      <w:proofErr w:type="spellEnd"/>
      <w:r w:rsidRPr="009D07D5">
        <w:rPr>
          <w:rFonts w:eastAsia="Times New Roman"/>
          <w:color w:val="24292E"/>
          <w:sz w:val="20"/>
          <w:szCs w:val="20"/>
        </w:rPr>
        <w:t>/</w:t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thành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phần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dùng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chung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web</w:t>
      </w:r>
      <w:r w:rsidRPr="009D07D5">
        <w:rPr>
          <w:rFonts w:eastAsia="Times New Roman"/>
          <w:color w:val="6A737D"/>
          <w:sz w:val="20"/>
          <w:szCs w:val="20"/>
        </w:rPr>
        <w:tab/>
      </w:r>
    </w:p>
    <w:p w14:paraId="4546E456" w14:textId="4D35AACA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</w:t>
      </w:r>
      <w:r w:rsidR="00A5684A" w:rsidRPr="009D07D5">
        <w:rPr>
          <w:rFonts w:eastAsia="Times New Roman"/>
          <w:color w:val="24292E"/>
          <w:sz w:val="20"/>
          <w:szCs w:val="20"/>
        </w:rPr>
        <w:t>Home</w:t>
      </w:r>
      <w:r w:rsidRPr="009D07D5">
        <w:rPr>
          <w:rFonts w:eastAsia="Times New Roman"/>
          <w:color w:val="6A737D"/>
          <w:sz w:val="20"/>
          <w:szCs w:val="20"/>
        </w:rPr>
        <w:t xml:space="preserve">  </w:t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 xml:space="preserve">   </w:t>
      </w:r>
    </w:p>
    <w:p w14:paraId="4BB2962D" w14:textId="77777777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27BBC4E3" w14:textId="13ED6B13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 xml:space="preserve">── config/    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Pr="009D07D5">
        <w:rPr>
          <w:rFonts w:eastAsia="Times New Roman"/>
          <w:color w:val="24292E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cấu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hình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dùng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chung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router web</w:t>
      </w:r>
    </w:p>
    <w:p w14:paraId="697CF442" w14:textId="77777777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122A3A06" w14:textId="02057DE7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── controllers/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lấy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>/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thêm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dữ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liệu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cho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view</w:t>
      </w:r>
    </w:p>
    <w:p w14:paraId="20044220" w14:textId="614A183B" w:rsidR="00034A2E" w:rsidRPr="009D07D5" w:rsidRDefault="00034A2E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components/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lấy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>/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thêm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dữ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liệu</w:t>
      </w:r>
      <w:proofErr w:type="spellEnd"/>
      <w:r w:rsidR="00942691"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942691" w:rsidRPr="009D07D5">
        <w:rPr>
          <w:rFonts w:eastAsia="Times New Roman"/>
          <w:color w:val="6A737D"/>
          <w:sz w:val="20"/>
          <w:szCs w:val="20"/>
        </w:rPr>
        <w:t>được</w:t>
      </w:r>
      <w:proofErr w:type="spellEnd"/>
      <w:r w:rsidR="00942691"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942691" w:rsidRPr="009D07D5">
        <w:rPr>
          <w:rFonts w:eastAsia="Times New Roman"/>
          <w:color w:val="6A737D"/>
          <w:sz w:val="20"/>
          <w:szCs w:val="20"/>
        </w:rPr>
        <w:t>viết</w:t>
      </w:r>
      <w:proofErr w:type="spellEnd"/>
      <w:r w:rsidR="00942691" w:rsidRPr="009D07D5">
        <w:rPr>
          <w:rFonts w:eastAsia="Times New Roman"/>
          <w:color w:val="6A737D"/>
          <w:sz w:val="20"/>
          <w:szCs w:val="20"/>
        </w:rPr>
        <w:t xml:space="preserve"> ở</w:t>
      </w:r>
      <w:r w:rsidR="00942691" w:rsidRPr="009D07D5">
        <w:rPr>
          <w:rFonts w:eastAsia="Times New Roman"/>
          <w:color w:val="6A737D"/>
          <w:sz w:val="20"/>
          <w:szCs w:val="20"/>
        </w:rPr>
        <w:tab/>
        <w:t xml:space="preserve">   </w:t>
      </w:r>
      <w:r w:rsidR="009D07D5">
        <w:rPr>
          <w:rFonts w:eastAsia="Times New Roman"/>
          <w:color w:val="6A737D"/>
          <w:sz w:val="20"/>
          <w:szCs w:val="20"/>
        </w:rPr>
        <w:t xml:space="preserve"> </w:t>
      </w:r>
      <w:r w:rsidR="009D07D5">
        <w:rPr>
          <w:rFonts w:eastAsia="Times New Roman"/>
          <w:color w:val="6A737D"/>
          <w:sz w:val="20"/>
          <w:szCs w:val="20"/>
        </w:rPr>
        <w:tab/>
        <w:t xml:space="preserve">        </w:t>
      </w:r>
      <w:r w:rsidR="009D07D5" w:rsidRPr="009D07D5">
        <w:rPr>
          <w:rFonts w:eastAsia="Times New Roman"/>
          <w:color w:val="24292E"/>
          <w:sz w:val="20"/>
          <w:szCs w:val="20"/>
        </w:rPr>
        <w:t>│</w:t>
      </w:r>
      <w:r w:rsidR="009D07D5">
        <w:rPr>
          <w:rFonts w:eastAsia="Times New Roman"/>
          <w:color w:val="24292E"/>
          <w:sz w:val="20"/>
          <w:szCs w:val="20"/>
        </w:rPr>
        <w:t xml:space="preserve">.  </w:t>
      </w:r>
      <w:r w:rsidR="009D07D5" w:rsidRPr="009D07D5">
        <w:rPr>
          <w:rFonts w:eastAsia="Times New Roman"/>
          <w:color w:val="24292E"/>
          <w:sz w:val="20"/>
          <w:szCs w:val="20"/>
        </w:rPr>
        <w:t>│</w:t>
      </w:r>
      <w:r w:rsidR="009D07D5">
        <w:rPr>
          <w:rFonts w:eastAsia="Times New Roman"/>
          <w:color w:val="6A737D"/>
          <w:sz w:val="20"/>
          <w:szCs w:val="20"/>
        </w:rPr>
        <w:tab/>
      </w:r>
      <w:r w:rsidR="009D07D5">
        <w:rPr>
          <w:rFonts w:eastAsia="Times New Roman"/>
          <w:color w:val="24292E"/>
          <w:sz w:val="20"/>
          <w:szCs w:val="20"/>
        </w:rPr>
        <w:t xml:space="preserve">           </w:t>
      </w:r>
      <w:r w:rsidR="00942691" w:rsidRPr="009D07D5">
        <w:rPr>
          <w:rFonts w:eastAsia="Times New Roman"/>
          <w:color w:val="6A737D"/>
          <w:sz w:val="20"/>
          <w:szCs w:val="20"/>
        </w:rPr>
        <w:tab/>
      </w:r>
      <w:r w:rsidR="00942691" w:rsidRPr="009D07D5">
        <w:rPr>
          <w:rFonts w:eastAsia="Times New Roman"/>
          <w:color w:val="6A737D"/>
          <w:sz w:val="20"/>
          <w:szCs w:val="20"/>
        </w:rPr>
        <w:tab/>
        <w:t xml:space="preserve">     folder components </w:t>
      </w:r>
    </w:p>
    <w:p w14:paraId="5D950F07" w14:textId="7CA8AD45" w:rsidR="00942691" w:rsidRPr="009D07D5" w:rsidRDefault="00942691" w:rsidP="00034A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7DFBC1CA" w14:textId="0F22CF1E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layouts/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lấy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>/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thêm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dữ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liệu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được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viết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ở</w:t>
      </w:r>
      <w:r w:rsidRPr="009D07D5">
        <w:rPr>
          <w:rFonts w:eastAsia="Times New Roman"/>
          <w:color w:val="6A737D"/>
          <w:sz w:val="20"/>
          <w:szCs w:val="20"/>
        </w:rPr>
        <w:tab/>
      </w:r>
      <w:r w:rsidR="009D07D5">
        <w:rPr>
          <w:rFonts w:eastAsia="Times New Roman"/>
          <w:color w:val="6A737D"/>
          <w:sz w:val="20"/>
          <w:szCs w:val="20"/>
        </w:rPr>
        <w:tab/>
        <w:t xml:space="preserve">      </w:t>
      </w:r>
      <w:r w:rsidRPr="009D07D5">
        <w:rPr>
          <w:rFonts w:eastAsia="Times New Roman"/>
          <w:color w:val="24292E"/>
          <w:sz w:val="20"/>
          <w:szCs w:val="20"/>
        </w:rPr>
        <w:t xml:space="preserve">│   </w:t>
      </w:r>
      <w:proofErr w:type="gramStart"/>
      <w:r w:rsidRPr="009D07D5">
        <w:rPr>
          <w:rFonts w:eastAsia="Times New Roman"/>
          <w:color w:val="24292E"/>
          <w:sz w:val="20"/>
          <w:szCs w:val="20"/>
        </w:rPr>
        <w:t xml:space="preserve">│  </w:t>
      </w:r>
      <w:r w:rsidRPr="009D07D5">
        <w:rPr>
          <w:rFonts w:eastAsia="Times New Roman"/>
          <w:color w:val="6A737D"/>
          <w:sz w:val="20"/>
          <w:szCs w:val="20"/>
        </w:rPr>
        <w:tab/>
      </w:r>
      <w:proofErr w:type="gramEnd"/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  folder layouts</w:t>
      </w:r>
    </w:p>
    <w:p w14:paraId="36061AAC" w14:textId="4A282416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123430C6" w14:textId="2E443CD4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pages/                </w:t>
      </w:r>
      <w:r w:rsidR="009D07D5">
        <w:rPr>
          <w:rFonts w:eastAsia="Times New Roman"/>
          <w:color w:val="24292E"/>
          <w:sz w:val="20"/>
          <w:szCs w:val="20"/>
        </w:rPr>
        <w:t xml:space="preserve">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lấy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>/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thêm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dữ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liệu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được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viết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ở</w:t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</w:t>
      </w:r>
      <w:r w:rsidR="009D07D5">
        <w:rPr>
          <w:rFonts w:eastAsia="Times New Roman"/>
          <w:color w:val="6A737D"/>
          <w:sz w:val="20"/>
          <w:szCs w:val="20"/>
        </w:rPr>
        <w:t xml:space="preserve">  </w:t>
      </w:r>
      <w:r w:rsidR="009D07D5">
        <w:rPr>
          <w:rFonts w:eastAsia="Times New Roman"/>
          <w:color w:val="6A737D"/>
          <w:sz w:val="20"/>
          <w:szCs w:val="20"/>
        </w:rPr>
        <w:tab/>
        <w:t xml:space="preserve">      </w:t>
      </w:r>
      <w:r w:rsidRPr="009D07D5">
        <w:rPr>
          <w:rFonts w:eastAsia="Times New Roman"/>
          <w:color w:val="24292E"/>
          <w:sz w:val="20"/>
          <w:szCs w:val="20"/>
        </w:rPr>
        <w:t>│</w:t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 </w:t>
      </w:r>
      <w:r w:rsidR="009D07D5">
        <w:rPr>
          <w:rFonts w:eastAsia="Times New Roman"/>
          <w:color w:val="6A737D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folder pages </w:t>
      </w:r>
    </w:p>
    <w:p w14:paraId="17C1F8F6" w14:textId="0778AC5E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184BBC46" w14:textId="54492AF2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 xml:space="preserve">── layout/                   </w:t>
      </w:r>
      <w:r w:rsidR="009D07D5">
        <w:rPr>
          <w:rFonts w:eastAsia="Times New Roman"/>
          <w:color w:val="24292E"/>
          <w:sz w:val="20"/>
          <w:szCs w:val="20"/>
        </w:rPr>
        <w:t xml:space="preserve">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cấu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hình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dùng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chung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(HOC template)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cho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giao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  </w:t>
      </w:r>
      <w:r w:rsidR="009D07D5">
        <w:rPr>
          <w:rFonts w:eastAsia="Times New Roman"/>
          <w:color w:val="6A737D"/>
          <w:sz w:val="20"/>
          <w:szCs w:val="20"/>
        </w:rPr>
        <w:tab/>
      </w:r>
      <w:r w:rsidR="009D07D5">
        <w:rPr>
          <w:rFonts w:eastAsia="Times New Roman"/>
          <w:color w:val="6A737D"/>
          <w:sz w:val="20"/>
          <w:szCs w:val="20"/>
        </w:rPr>
        <w:tab/>
        <w:t xml:space="preserve">      </w:t>
      </w:r>
      <w:r w:rsidRPr="009D07D5">
        <w:rPr>
          <w:rFonts w:eastAsia="Times New Roman"/>
          <w:color w:val="24292E"/>
          <w:sz w:val="20"/>
          <w:szCs w:val="20"/>
        </w:rPr>
        <w:t>│</w:t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 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diện</w:t>
      </w:r>
      <w:proofErr w:type="spellEnd"/>
    </w:p>
    <w:p w14:paraId="6E3AFFB7" w14:textId="72CB3882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478F4C5A" w14:textId="52A6E7A1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 xml:space="preserve">── models/     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models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cho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redux    </w:t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</w:t>
      </w:r>
    </w:p>
    <w:p w14:paraId="0B0CA3D5" w14:textId="60A9A327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6A3CCD97" w14:textId="3D2BC164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── page/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Pr="009D07D5">
        <w:rPr>
          <w:rFonts w:eastAsia="Times New Roman"/>
          <w:color w:val="24292E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trang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chính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trong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nextjs</w:t>
      </w:r>
      <w:proofErr w:type="spellEnd"/>
    </w:p>
    <w:p w14:paraId="39A816FD" w14:textId="4556804B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_documents.js           </w:t>
      </w:r>
    </w:p>
    <w:p w14:paraId="0086A86D" w14:textId="77777777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48F82022" w14:textId="12B1AD6A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_app.js               </w:t>
      </w:r>
    </w:p>
    <w:p w14:paraId="71F59D94" w14:textId="77777777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76AB2B47" w14:textId="6E6A4412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index.js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Pr="009D07D5">
        <w:rPr>
          <w:rFonts w:eastAsia="Times New Roman"/>
          <w:color w:val="24292E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r w:rsidR="00A5684A" w:rsidRPr="009D07D5">
        <w:rPr>
          <w:rFonts w:eastAsia="Times New Roman"/>
          <w:color w:val="6A737D"/>
          <w:sz w:val="20"/>
          <w:szCs w:val="20"/>
        </w:rPr>
        <w:t>file</w:t>
      </w:r>
      <w:r w:rsidRPr="009D07D5">
        <w:rPr>
          <w:rFonts w:eastAsia="Times New Roman"/>
          <w:color w:val="6A737D"/>
          <w:sz w:val="20"/>
          <w:szCs w:val="20"/>
        </w:rPr>
        <w:t xml:space="preserve"> view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web </w:t>
      </w:r>
    </w:p>
    <w:p w14:paraId="7B2EA4AB" w14:textId="77777777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402826EE" w14:textId="7DDBA588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</w:t>
      </w:r>
      <w:proofErr w:type="spellStart"/>
      <w:r w:rsidRPr="009D07D5">
        <w:rPr>
          <w:rFonts w:eastAsia="Times New Roman"/>
          <w:color w:val="24292E"/>
          <w:sz w:val="20"/>
          <w:szCs w:val="20"/>
        </w:rPr>
        <w:t>abouts</w:t>
      </w:r>
      <w:proofErr w:type="spellEnd"/>
      <w:r w:rsidRPr="009D07D5">
        <w:rPr>
          <w:rFonts w:eastAsia="Times New Roman"/>
          <w:color w:val="24292E"/>
          <w:sz w:val="20"/>
          <w:szCs w:val="20"/>
        </w:rPr>
        <w:t xml:space="preserve">/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Pr="009D07D5">
        <w:rPr>
          <w:rFonts w:eastAsia="Times New Roman"/>
          <w:color w:val="24292E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r w:rsidR="00A5684A" w:rsidRPr="009D07D5">
        <w:rPr>
          <w:rFonts w:eastAsia="Times New Roman"/>
          <w:color w:val="6A737D"/>
          <w:sz w:val="20"/>
          <w:szCs w:val="20"/>
        </w:rPr>
        <w:t xml:space="preserve">folder view </w:t>
      </w:r>
      <w:proofErr w:type="spellStart"/>
      <w:r w:rsidR="00A5684A"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="00A5684A" w:rsidRPr="009D07D5">
        <w:rPr>
          <w:rFonts w:eastAsia="Times New Roman"/>
          <w:color w:val="6A737D"/>
          <w:sz w:val="20"/>
          <w:szCs w:val="20"/>
        </w:rPr>
        <w:t xml:space="preserve"> web</w:t>
      </w:r>
    </w:p>
    <w:p w14:paraId="477023D7" w14:textId="0BDBB18C" w:rsidR="00942691" w:rsidRPr="009D07D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    </w:t>
      </w:r>
    </w:p>
    <w:p w14:paraId="0AC717C9" w14:textId="39B6699E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── services/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định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nghĩa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gọi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API</w:t>
      </w:r>
    </w:p>
    <w:p w14:paraId="12E837EA" w14:textId="6EAEBAF3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advertismentServices.js           </w:t>
      </w:r>
    </w:p>
    <w:p w14:paraId="03DE2463" w14:textId="77777777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7C269592" w14:textId="36D573C7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── static/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Chứa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file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tĩnh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css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, </w:t>
      </w:r>
      <w:proofErr w:type="spellStart"/>
      <w:proofErr w:type="gramStart"/>
      <w:r w:rsidRPr="009D07D5">
        <w:rPr>
          <w:rFonts w:eastAsia="Times New Roman"/>
          <w:color w:val="6A737D"/>
          <w:sz w:val="20"/>
          <w:szCs w:val="20"/>
        </w:rPr>
        <w:t>images,js</w:t>
      </w:r>
      <w:proofErr w:type="spellEnd"/>
      <w:proofErr w:type="gramEnd"/>
      <w:r w:rsidRPr="009D07D5">
        <w:rPr>
          <w:rFonts w:eastAsia="Times New Roman"/>
          <w:color w:val="6A737D"/>
          <w:sz w:val="20"/>
          <w:szCs w:val="20"/>
        </w:rPr>
        <w:t>,…</w:t>
      </w:r>
    </w:p>
    <w:p w14:paraId="2553589B" w14:textId="02D489BE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6F44F74D" w14:textId="2FD25C68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</w:t>
      </w:r>
      <w:proofErr w:type="spellStart"/>
      <w:r w:rsidRPr="009D07D5">
        <w:rPr>
          <w:rFonts w:eastAsia="Times New Roman"/>
          <w:color w:val="24292E"/>
          <w:sz w:val="20"/>
          <w:szCs w:val="20"/>
        </w:rPr>
        <w:t>dashBoard</w:t>
      </w:r>
      <w:proofErr w:type="spellEnd"/>
      <w:r w:rsidRPr="009D07D5">
        <w:rPr>
          <w:rFonts w:eastAsia="Times New Roman"/>
          <w:color w:val="24292E"/>
          <w:sz w:val="20"/>
          <w:szCs w:val="20"/>
        </w:rPr>
        <w:t xml:space="preserve">             </w:t>
      </w:r>
      <w:r w:rsidR="009D07D5">
        <w:rPr>
          <w:rFonts w:eastAsia="Times New Roman"/>
          <w:color w:val="24292E"/>
          <w:sz w:val="20"/>
          <w:szCs w:val="20"/>
        </w:rPr>
        <w:t xml:space="preserve">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file less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componentDashs</w:t>
      </w:r>
      <w:proofErr w:type="spellEnd"/>
    </w:p>
    <w:p w14:paraId="43D02927" w14:textId="77777777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23C79177" w14:textId="4FCC83A0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public  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file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css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, images,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js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, fonts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chung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web</w:t>
      </w:r>
    </w:p>
    <w:p w14:paraId="3A2442F8" w14:textId="77777777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   │</w:t>
      </w:r>
    </w:p>
    <w:p w14:paraId="1C29FB8A" w14:textId="0731DD0B" w:rsidR="00A5684A" w:rsidRPr="009D07D5" w:rsidRDefault="00A5684A" w:rsidP="00A5684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 xml:space="preserve">│   └── web                  </w:t>
      </w:r>
      <w:r w:rsid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Pr="009D07D5">
        <w:rPr>
          <w:rFonts w:eastAsia="Times New Roman"/>
          <w:color w:val="24292E"/>
          <w:sz w:val="20"/>
          <w:szCs w:val="20"/>
        </w:rPr>
        <w:t xml:space="preserve"> </w:t>
      </w:r>
      <w:r w:rsidRPr="009D07D5">
        <w:rPr>
          <w:rFonts w:eastAsia="Times New Roman"/>
          <w:color w:val="6A737D"/>
          <w:sz w:val="20"/>
          <w:szCs w:val="20"/>
        </w:rPr>
        <w:t xml:space="preserve"># file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css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, images,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js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của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web </w:t>
      </w:r>
    </w:p>
    <w:p w14:paraId="11438F2C" w14:textId="77777777" w:rsidR="00976F39" w:rsidRPr="009D07D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67D833BE" w14:textId="2F760E6D" w:rsidR="00976F39" w:rsidRPr="009D07D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── templates/</w:t>
      </w:r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Chứa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các</w:t>
      </w:r>
      <w:proofErr w:type="spellEnd"/>
      <w:r w:rsidRPr="009D07D5">
        <w:rPr>
          <w:rFonts w:eastAsia="Times New Roman"/>
          <w:color w:val="6A737D"/>
          <w:sz w:val="20"/>
          <w:szCs w:val="20"/>
        </w:rPr>
        <w:t xml:space="preserve"> folder </w:t>
      </w:r>
      <w:proofErr w:type="spellStart"/>
      <w:r w:rsidRPr="009D07D5">
        <w:rPr>
          <w:rFonts w:eastAsia="Times New Roman"/>
          <w:color w:val="6A737D"/>
          <w:sz w:val="20"/>
          <w:szCs w:val="20"/>
        </w:rPr>
        <w:t>mẫu</w:t>
      </w:r>
      <w:proofErr w:type="spellEnd"/>
    </w:p>
    <w:p w14:paraId="74DB9ED2" w14:textId="77777777" w:rsidR="00976F39" w:rsidRPr="009D07D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Times New Roman"/>
          <w:color w:val="24292E"/>
          <w:sz w:val="20"/>
          <w:szCs w:val="20"/>
        </w:rPr>
        <w:t>│</w:t>
      </w:r>
    </w:p>
    <w:p w14:paraId="6A3027BD" w14:textId="53737B83" w:rsidR="00976F39" w:rsidRPr="009D07D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</w:t>
      </w:r>
      <w:proofErr w:type="gramStart"/>
      <w:r w:rsidRPr="009D07D5">
        <w:rPr>
          <w:rFonts w:eastAsia="Times New Roman"/>
          <w:color w:val="24292E"/>
          <w:sz w:val="20"/>
          <w:szCs w:val="20"/>
        </w:rPr>
        <w:t xml:space="preserve">─ </w:t>
      </w:r>
      <w:r w:rsidR="005C5988" w:rsidRPr="009D07D5">
        <w:rPr>
          <w:rFonts w:eastAsia="Times New Roman"/>
          <w:color w:val="24292E"/>
          <w:sz w:val="20"/>
          <w:szCs w:val="20"/>
        </w:rPr>
        <w:t xml:space="preserve"> next.config.js</w:t>
      </w:r>
      <w:proofErr w:type="gramEnd"/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Pr="009D07D5">
        <w:rPr>
          <w:rFonts w:eastAsia="Times New Roman"/>
          <w:color w:val="6A737D"/>
          <w:sz w:val="20"/>
          <w:szCs w:val="20"/>
        </w:rPr>
        <w:tab/>
        <w:t xml:space="preserve"> </w:t>
      </w:r>
    </w:p>
    <w:p w14:paraId="0A837364" w14:textId="499F213D" w:rsidR="00976F39" w:rsidRPr="00330074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</w:t>
      </w:r>
      <w:proofErr w:type="gramStart"/>
      <w:r w:rsidRPr="009D07D5">
        <w:rPr>
          <w:rFonts w:eastAsia="Times New Roman"/>
          <w:color w:val="24292E"/>
          <w:sz w:val="20"/>
          <w:szCs w:val="20"/>
        </w:rPr>
        <w:t xml:space="preserve">─ </w:t>
      </w:r>
      <w:r w:rsidR="005C5988" w:rsidRPr="009D07D5">
        <w:rPr>
          <w:rFonts w:eastAsia="Times New Roman"/>
          <w:color w:val="24292E"/>
          <w:sz w:val="20"/>
          <w:szCs w:val="20"/>
        </w:rPr>
        <w:t xml:space="preserve"> </w:t>
      </w:r>
      <w:proofErr w:type="spellStart"/>
      <w:r w:rsidR="005C5988" w:rsidRPr="009D07D5">
        <w:rPr>
          <w:rFonts w:eastAsia="Times New Roman"/>
          <w:color w:val="24292E"/>
          <w:sz w:val="20"/>
          <w:szCs w:val="20"/>
        </w:rPr>
        <w:t>package</w:t>
      </w:r>
      <w:proofErr w:type="gramEnd"/>
      <w:r w:rsidR="005C5988" w:rsidRPr="009D07D5">
        <w:rPr>
          <w:rFonts w:eastAsia="Times New Roman"/>
          <w:color w:val="24292E"/>
          <w:sz w:val="20"/>
          <w:szCs w:val="20"/>
        </w:rPr>
        <w:t>.json</w:t>
      </w:r>
      <w:proofErr w:type="spellEnd"/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</w:t>
      </w:r>
      <w:r w:rsidR="00330074" w:rsidRPr="009D07D5">
        <w:rPr>
          <w:rFonts w:eastAsia="Times New Roman"/>
          <w:color w:val="6A737D"/>
          <w:sz w:val="20"/>
          <w:szCs w:val="20"/>
        </w:rPr>
        <w:t xml:space="preserve">#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Là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file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cấu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hình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,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chứa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thông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tin,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phiên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bản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của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các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gói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,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thư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viện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cần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r w:rsidR="00330074" w:rsidRPr="009D07D5">
        <w:rPr>
          <w:rFonts w:eastAsia="Times New Roman"/>
          <w:color w:val="24292E"/>
          <w:sz w:val="20"/>
          <w:szCs w:val="20"/>
        </w:rPr>
        <w:t>│</w:t>
      </w:r>
      <w:r w:rsidR="00330074">
        <w:rPr>
          <w:rFonts w:eastAsia="Times New Roman"/>
          <w:color w:val="6A737D"/>
          <w:sz w:val="20"/>
          <w:szCs w:val="20"/>
        </w:rPr>
        <w:tab/>
      </w:r>
      <w:r w:rsidR="00330074">
        <w:rPr>
          <w:rFonts w:eastAsia="Times New Roman"/>
          <w:color w:val="6A737D"/>
          <w:sz w:val="20"/>
          <w:szCs w:val="20"/>
        </w:rPr>
        <w:tab/>
      </w:r>
      <w:r w:rsidR="00330074">
        <w:rPr>
          <w:rFonts w:eastAsia="Times New Roman"/>
          <w:color w:val="6A737D"/>
          <w:sz w:val="20"/>
          <w:szCs w:val="20"/>
        </w:rPr>
        <w:tab/>
        <w:t xml:space="preserve">   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thiết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để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project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hoạt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động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bình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 xml:space="preserve"> </w:t>
      </w:r>
      <w:proofErr w:type="spellStart"/>
      <w:r w:rsidR="00330074">
        <w:rPr>
          <w:rFonts w:eastAsia="Times New Roman"/>
          <w:color w:val="6A737D"/>
          <w:sz w:val="20"/>
          <w:szCs w:val="20"/>
        </w:rPr>
        <w:t>thường</w:t>
      </w:r>
      <w:proofErr w:type="spellEnd"/>
      <w:r w:rsidR="00330074">
        <w:rPr>
          <w:rFonts w:eastAsia="Times New Roman"/>
          <w:color w:val="6A737D"/>
          <w:sz w:val="20"/>
          <w:szCs w:val="20"/>
        </w:rPr>
        <w:t>.</w:t>
      </w:r>
    </w:p>
    <w:p w14:paraId="69EAE65C" w14:textId="2E42DB40" w:rsidR="00976F39" w:rsidRPr="009D07D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6A737D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</w:t>
      </w:r>
      <w:proofErr w:type="gramStart"/>
      <w:r w:rsidRPr="009D07D5">
        <w:rPr>
          <w:rFonts w:eastAsia="Times New Roman"/>
          <w:color w:val="24292E"/>
          <w:sz w:val="20"/>
          <w:szCs w:val="20"/>
        </w:rPr>
        <w:t xml:space="preserve">─ </w:t>
      </w:r>
      <w:r w:rsidR="005C5988" w:rsidRPr="009D07D5">
        <w:rPr>
          <w:rFonts w:eastAsia="Times New Roman"/>
          <w:color w:val="24292E"/>
          <w:sz w:val="20"/>
          <w:szCs w:val="20"/>
        </w:rPr>
        <w:t>.</w:t>
      </w:r>
      <w:bookmarkStart w:id="2" w:name="_GoBack"/>
      <w:r w:rsidR="005C5988" w:rsidRPr="009D07D5">
        <w:rPr>
          <w:rFonts w:eastAsia="Times New Roman"/>
          <w:color w:val="24292E"/>
          <w:sz w:val="20"/>
          <w:szCs w:val="20"/>
        </w:rPr>
        <w:t>env</w:t>
      </w:r>
      <w:bookmarkEnd w:id="2"/>
      <w:proofErr w:type="gramEnd"/>
      <w:r w:rsidRPr="009D07D5">
        <w:rPr>
          <w:rFonts w:eastAsia="Times New Roman"/>
          <w:color w:val="24292E"/>
          <w:sz w:val="20"/>
          <w:szCs w:val="20"/>
        </w:rPr>
        <w:tab/>
      </w:r>
      <w:r w:rsidRPr="009D07D5">
        <w:rPr>
          <w:rFonts w:eastAsia="Times New Roman"/>
          <w:color w:val="24292E"/>
          <w:sz w:val="20"/>
          <w:szCs w:val="20"/>
        </w:rPr>
        <w:tab/>
        <w:t xml:space="preserve">     </w:t>
      </w:r>
      <w:r w:rsidR="005C5988" w:rsidRPr="009D07D5">
        <w:rPr>
          <w:rFonts w:eastAsia="Times New Roman"/>
          <w:color w:val="24292E"/>
          <w:sz w:val="20"/>
          <w:szCs w:val="20"/>
        </w:rPr>
        <w:tab/>
      </w:r>
    </w:p>
    <w:p w14:paraId="35C422CB" w14:textId="601DE1F4" w:rsidR="005C5988" w:rsidRPr="009D07D5" w:rsidRDefault="00976F39" w:rsidP="005C59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24292E"/>
          <w:sz w:val="20"/>
          <w:szCs w:val="20"/>
        </w:rPr>
      </w:pPr>
      <w:r w:rsidRPr="009D07D5">
        <w:rPr>
          <w:rFonts w:eastAsia="MS Gothic"/>
          <w:color w:val="24292E"/>
          <w:sz w:val="20"/>
          <w:szCs w:val="20"/>
        </w:rPr>
        <w:t>├</w:t>
      </w:r>
      <w:r w:rsidRPr="009D07D5">
        <w:rPr>
          <w:rFonts w:eastAsia="Times New Roman"/>
          <w:color w:val="24292E"/>
          <w:sz w:val="20"/>
          <w:szCs w:val="20"/>
        </w:rPr>
        <w:t>─</w:t>
      </w:r>
      <w:proofErr w:type="gramStart"/>
      <w:r w:rsidRPr="009D07D5">
        <w:rPr>
          <w:rFonts w:eastAsia="Times New Roman"/>
          <w:color w:val="24292E"/>
          <w:sz w:val="20"/>
          <w:szCs w:val="20"/>
        </w:rPr>
        <w:t xml:space="preserve">─ </w:t>
      </w:r>
      <w:r w:rsidR="005C5988" w:rsidRPr="009D07D5">
        <w:rPr>
          <w:rFonts w:eastAsia="Times New Roman"/>
          <w:color w:val="24292E"/>
          <w:sz w:val="20"/>
          <w:szCs w:val="20"/>
        </w:rPr>
        <w:t>.</w:t>
      </w:r>
      <w:proofErr w:type="spellStart"/>
      <w:r w:rsidR="005C5988" w:rsidRPr="009D07D5">
        <w:rPr>
          <w:rFonts w:eastAsia="Times New Roman"/>
          <w:color w:val="24292E"/>
          <w:sz w:val="20"/>
          <w:szCs w:val="20"/>
        </w:rPr>
        <w:t>env</w:t>
      </w:r>
      <w:proofErr w:type="gramEnd"/>
      <w:r w:rsidR="005C5988" w:rsidRPr="009D07D5">
        <w:rPr>
          <w:rFonts w:eastAsia="Times New Roman"/>
          <w:color w:val="24292E"/>
          <w:sz w:val="20"/>
          <w:szCs w:val="20"/>
        </w:rPr>
        <w:t>.production</w:t>
      </w:r>
      <w:proofErr w:type="spellEnd"/>
    </w:p>
    <w:p w14:paraId="2868DD4B" w14:textId="483B1BCA" w:rsidR="00976F39" w:rsidRPr="005C3205" w:rsidRDefault="00976F39" w:rsidP="00976F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  <w:sz w:val="20"/>
          <w:szCs w:val="20"/>
        </w:rPr>
      </w:pPr>
      <w:r w:rsidRPr="005C3205">
        <w:rPr>
          <w:rFonts w:ascii="Calibri" w:eastAsia="Times New Roman" w:hAnsi="Calibri" w:cs="Calibri"/>
          <w:color w:val="24292E"/>
          <w:sz w:val="20"/>
          <w:szCs w:val="20"/>
        </w:rPr>
        <w:lastRenderedPageBreak/>
        <w:tab/>
        <w:t xml:space="preserve">     </w:t>
      </w:r>
      <w:r w:rsidRPr="005C3205">
        <w:rPr>
          <w:rFonts w:ascii="Calibri" w:eastAsia="Times New Roman" w:hAnsi="Calibri" w:cs="Calibri"/>
          <w:color w:val="6A737D"/>
          <w:sz w:val="20"/>
          <w:szCs w:val="20"/>
        </w:rPr>
        <w:tab/>
        <w:t xml:space="preserve">   </w:t>
      </w:r>
    </w:p>
    <w:p w14:paraId="36F611C5" w14:textId="5516E42F" w:rsidR="00942691" w:rsidRPr="005C3205" w:rsidRDefault="00942691" w:rsidP="0094269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color w:val="24292E"/>
          <w:sz w:val="20"/>
          <w:szCs w:val="20"/>
        </w:rPr>
      </w:pPr>
      <w:r w:rsidRPr="005C3205">
        <w:rPr>
          <w:rFonts w:ascii="Calibri" w:eastAsia="Times New Roman" w:hAnsi="Calibri" w:cs="Calibri"/>
          <w:color w:val="6A737D"/>
          <w:sz w:val="20"/>
          <w:szCs w:val="20"/>
        </w:rPr>
        <w:tab/>
      </w:r>
      <w:r w:rsidRPr="005C3205">
        <w:rPr>
          <w:rFonts w:ascii="Calibri" w:eastAsia="Times New Roman" w:hAnsi="Calibri" w:cs="Calibri"/>
          <w:color w:val="6A737D"/>
          <w:sz w:val="20"/>
          <w:szCs w:val="20"/>
        </w:rPr>
        <w:tab/>
      </w:r>
      <w:r w:rsidRPr="005C3205">
        <w:rPr>
          <w:rFonts w:ascii="Calibri" w:eastAsia="Times New Roman" w:hAnsi="Calibri" w:cs="Calibri"/>
          <w:color w:val="6A737D"/>
          <w:sz w:val="20"/>
          <w:szCs w:val="20"/>
        </w:rPr>
        <w:tab/>
      </w:r>
    </w:p>
    <w:p w14:paraId="02D82F9B" w14:textId="77777777" w:rsidR="00034A2E" w:rsidRPr="005C3205" w:rsidRDefault="00034A2E" w:rsidP="00034A2E">
      <w:pPr>
        <w:pStyle w:val="Heading2"/>
        <w:numPr>
          <w:ilvl w:val="0"/>
          <w:numId w:val="0"/>
        </w:numPr>
        <w:ind w:left="720"/>
        <w:rPr>
          <w:rFonts w:ascii="Calibri" w:hAnsi="Calibri" w:cs="Calibri"/>
          <w:sz w:val="24"/>
          <w:szCs w:val="28"/>
        </w:rPr>
      </w:pPr>
    </w:p>
    <w:p w14:paraId="1FCFB084" w14:textId="77777777" w:rsidR="001D4E4D" w:rsidRPr="005C3205" w:rsidRDefault="001D4E4D" w:rsidP="001D4E4D">
      <w:pPr>
        <w:pStyle w:val="Heading2"/>
        <w:rPr>
          <w:rFonts w:ascii="Calibri" w:hAnsi="Calibri" w:cs="Calibri"/>
          <w:sz w:val="24"/>
          <w:szCs w:val="28"/>
        </w:rPr>
      </w:pPr>
      <w:bookmarkStart w:id="3" w:name="_Toc15544095"/>
      <w:proofErr w:type="spellStart"/>
      <w:r w:rsidRPr="005C3205">
        <w:rPr>
          <w:rFonts w:ascii="Calibri" w:hAnsi="Calibri" w:cs="Calibri"/>
          <w:sz w:val="24"/>
          <w:szCs w:val="28"/>
        </w:rPr>
        <w:t>Yêu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cầu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&amp; </w:t>
      </w:r>
      <w:proofErr w:type="spellStart"/>
      <w:r w:rsidRPr="005C3205">
        <w:rPr>
          <w:rFonts w:ascii="Calibri" w:hAnsi="Calibri" w:cs="Calibri"/>
          <w:sz w:val="24"/>
          <w:szCs w:val="28"/>
        </w:rPr>
        <w:t>Cách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chạy</w:t>
      </w:r>
      <w:bookmarkEnd w:id="3"/>
      <w:proofErr w:type="spellEnd"/>
    </w:p>
    <w:p w14:paraId="7DB3887F" w14:textId="77777777" w:rsidR="002F1F68" w:rsidRPr="005C3205" w:rsidRDefault="001D4E4D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="002F1F68" w:rsidRPr="005C3205">
        <w:rPr>
          <w:rFonts w:ascii="Calibri" w:hAnsi="Calibri" w:cs="Calibri"/>
          <w:sz w:val="28"/>
          <w:szCs w:val="28"/>
        </w:rPr>
        <w:t>Yêu</w:t>
      </w:r>
      <w:proofErr w:type="spellEnd"/>
      <w:r w:rsidR="002F1F68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2F1F68" w:rsidRPr="005C3205">
        <w:rPr>
          <w:rFonts w:ascii="Calibri" w:hAnsi="Calibri" w:cs="Calibri"/>
          <w:sz w:val="28"/>
          <w:szCs w:val="28"/>
        </w:rPr>
        <w:t>cầu</w:t>
      </w:r>
      <w:proofErr w:type="spellEnd"/>
      <w:r w:rsidR="002F1F68" w:rsidRPr="005C3205">
        <w:rPr>
          <w:rFonts w:ascii="Calibri" w:hAnsi="Calibri" w:cs="Calibri"/>
          <w:sz w:val="28"/>
          <w:szCs w:val="28"/>
        </w:rPr>
        <w:t xml:space="preserve">: </w:t>
      </w:r>
    </w:p>
    <w:p w14:paraId="6B887A74" w14:textId="77777777" w:rsidR="001D4E4D" w:rsidRPr="005C3205" w:rsidRDefault="002F1F68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r w:rsidR="001D4E4D" w:rsidRPr="005C3205">
        <w:rPr>
          <w:rFonts w:ascii="Calibri" w:hAnsi="Calibri" w:cs="Calibri"/>
          <w:sz w:val="28"/>
          <w:szCs w:val="28"/>
        </w:rPr>
        <w:t>node &gt; 8</w:t>
      </w:r>
    </w:p>
    <w:p w14:paraId="6DCE99F7" w14:textId="77777777" w:rsidR="001D4E4D" w:rsidRPr="005C3205" w:rsidRDefault="001D4E4D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="002F1F68"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npm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or yarn</w:t>
      </w:r>
      <w:r w:rsidRPr="005C3205">
        <w:rPr>
          <w:rFonts w:ascii="Calibri" w:hAnsi="Calibri" w:cs="Calibri"/>
          <w:sz w:val="28"/>
          <w:szCs w:val="28"/>
        </w:rPr>
        <w:tab/>
      </w:r>
    </w:p>
    <w:p w14:paraId="29F5933D" w14:textId="77777777" w:rsidR="002F1F68" w:rsidRPr="005C3205" w:rsidRDefault="001D4E4D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="002F1F68" w:rsidRPr="005C3205">
        <w:rPr>
          <w:rFonts w:ascii="Calibri" w:hAnsi="Calibri" w:cs="Calibri"/>
          <w:sz w:val="28"/>
          <w:szCs w:val="28"/>
        </w:rPr>
        <w:t>Cài</w:t>
      </w:r>
      <w:proofErr w:type="spellEnd"/>
      <w:r w:rsidR="002F1F68" w:rsidRPr="005C3205">
        <w:rPr>
          <w:rFonts w:ascii="Calibri" w:hAnsi="Calibri" w:cs="Calibri"/>
          <w:sz w:val="28"/>
          <w:szCs w:val="28"/>
        </w:rPr>
        <w:t xml:space="preserve"> modules: </w:t>
      </w:r>
    </w:p>
    <w:p w14:paraId="4D1E6466" w14:textId="77777777" w:rsidR="001D4E4D" w:rsidRPr="005C3205" w:rsidRDefault="002F1F68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="001D4E4D" w:rsidRPr="005C3205">
        <w:rPr>
          <w:rFonts w:ascii="Calibri" w:hAnsi="Calibri" w:cs="Calibri"/>
          <w:sz w:val="28"/>
          <w:szCs w:val="28"/>
        </w:rPr>
        <w:t>npm</w:t>
      </w:r>
      <w:proofErr w:type="spellEnd"/>
      <w:r w:rsidR="001D4E4D" w:rsidRPr="005C3205">
        <w:rPr>
          <w:rFonts w:ascii="Calibri" w:hAnsi="Calibri" w:cs="Calibri"/>
          <w:sz w:val="28"/>
          <w:szCs w:val="28"/>
        </w:rPr>
        <w:t xml:space="preserve"> install or yarn install</w:t>
      </w:r>
    </w:p>
    <w:p w14:paraId="21FE83B5" w14:textId="77777777" w:rsidR="002F1F68" w:rsidRPr="005C3205" w:rsidRDefault="002F1F68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Chạy</w:t>
      </w:r>
      <w:proofErr w:type="spellEnd"/>
      <w:r w:rsidRPr="005C3205">
        <w:rPr>
          <w:rFonts w:ascii="Calibri" w:hAnsi="Calibri" w:cs="Calibri"/>
          <w:sz w:val="28"/>
          <w:szCs w:val="28"/>
        </w:rPr>
        <w:t>:</w:t>
      </w:r>
    </w:p>
    <w:p w14:paraId="3C0F8AC0" w14:textId="77777777" w:rsidR="002F1F68" w:rsidRPr="005C3205" w:rsidRDefault="002F1F68" w:rsidP="001D4E4D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npm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run dev or yarn dev</w:t>
      </w:r>
    </w:p>
    <w:p w14:paraId="6E397C5D" w14:textId="3BF5A771" w:rsidR="00BA76A2" w:rsidRPr="005C3205" w:rsidRDefault="003F6D59" w:rsidP="003F6D59">
      <w:pPr>
        <w:pStyle w:val="Heading2"/>
        <w:rPr>
          <w:rFonts w:ascii="Calibri" w:hAnsi="Calibri" w:cs="Calibri"/>
          <w:sz w:val="24"/>
          <w:szCs w:val="28"/>
        </w:rPr>
      </w:pPr>
      <w:bookmarkStart w:id="4" w:name="_Toc15544096"/>
      <w:proofErr w:type="spellStart"/>
      <w:r w:rsidRPr="005C3205">
        <w:rPr>
          <w:rFonts w:ascii="Calibri" w:hAnsi="Calibri" w:cs="Calibri"/>
          <w:sz w:val="24"/>
          <w:szCs w:val="28"/>
        </w:rPr>
        <w:t>Mô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tả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chi </w:t>
      </w:r>
      <w:proofErr w:type="spellStart"/>
      <w:r w:rsidRPr="005C3205">
        <w:rPr>
          <w:rFonts w:ascii="Calibri" w:hAnsi="Calibri" w:cs="Calibri"/>
          <w:sz w:val="24"/>
          <w:szCs w:val="28"/>
        </w:rPr>
        <w:t>tiết</w:t>
      </w:r>
      <w:bookmarkEnd w:id="4"/>
      <w:proofErr w:type="spellEnd"/>
    </w:p>
    <w:p w14:paraId="5A2580C7" w14:textId="41DC042B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config: </w:t>
      </w:r>
      <w:proofErr w:type="spellStart"/>
      <w:r w:rsidRPr="005C3205">
        <w:rPr>
          <w:rFonts w:ascii="Calibri" w:hAnsi="Calibri" w:cs="Calibri"/>
          <w:sz w:val="24"/>
          <w:szCs w:val="28"/>
        </w:rPr>
        <w:t>cấ</w:t>
      </w:r>
      <w:r w:rsidR="001C45A8" w:rsidRPr="005C3205">
        <w:rPr>
          <w:rFonts w:ascii="Calibri" w:hAnsi="Calibri" w:cs="Calibri"/>
          <w:sz w:val="24"/>
          <w:szCs w:val="28"/>
        </w:rPr>
        <w:t>u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hình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chung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(router web)</w:t>
      </w:r>
    </w:p>
    <w:p w14:paraId="02560449" w14:textId="6CF91A6D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layouts: </w:t>
      </w:r>
      <w:proofErr w:type="spellStart"/>
      <w:r w:rsidRPr="005C3205">
        <w:rPr>
          <w:rFonts w:ascii="Calibri" w:hAnsi="Calibri" w:cs="Calibri"/>
          <w:sz w:val="24"/>
          <w:szCs w:val="28"/>
        </w:rPr>
        <w:t>cấu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hình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4"/>
          <w:szCs w:val="28"/>
        </w:rPr>
        <w:t>chung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>(</w:t>
      </w:r>
      <w:proofErr w:type="gramEnd"/>
      <w:r w:rsidR="001C45A8" w:rsidRPr="005C3205">
        <w:rPr>
          <w:rFonts w:ascii="Calibri" w:hAnsi="Calibri" w:cs="Calibri"/>
          <w:sz w:val="24"/>
          <w:szCs w:val="28"/>
        </w:rPr>
        <w:t>HOC template)</w:t>
      </w:r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cho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giao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diện</w:t>
      </w:r>
      <w:proofErr w:type="spellEnd"/>
    </w:p>
    <w:p w14:paraId="4675AEF3" w14:textId="77777777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proofErr w:type="spellStart"/>
      <w:r w:rsidRPr="005C3205">
        <w:rPr>
          <w:rFonts w:ascii="Calibri" w:hAnsi="Calibri" w:cs="Calibri"/>
          <w:sz w:val="24"/>
          <w:szCs w:val="28"/>
        </w:rPr>
        <w:t>node_modules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thư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viện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node</w:t>
      </w:r>
    </w:p>
    <w:p w14:paraId="1EBAD9DB" w14:textId="7DC41877" w:rsidR="00183C97" w:rsidRPr="005C3205" w:rsidRDefault="00183C97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components: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thành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2E11B5" w:rsidRPr="005C3205">
        <w:rPr>
          <w:rFonts w:ascii="Calibri" w:hAnsi="Calibri" w:cs="Calibri"/>
          <w:sz w:val="24"/>
          <w:szCs w:val="28"/>
        </w:rPr>
        <w:t>phần</w:t>
      </w:r>
      <w:proofErr w:type="spellEnd"/>
      <w:r w:rsidR="002E11B5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2E11B5" w:rsidRPr="005C3205">
        <w:rPr>
          <w:rFonts w:ascii="Calibri" w:hAnsi="Calibri" w:cs="Calibri"/>
          <w:sz w:val="24"/>
          <w:szCs w:val="28"/>
        </w:rPr>
        <w:t>dùng</w:t>
      </w:r>
      <w:proofErr w:type="spellEnd"/>
      <w:r w:rsidR="002E11B5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2E11B5" w:rsidRPr="005C3205">
        <w:rPr>
          <w:rFonts w:ascii="Calibri" w:hAnsi="Calibri" w:cs="Calibri"/>
          <w:sz w:val="24"/>
          <w:szCs w:val="28"/>
        </w:rPr>
        <w:t>chung</w:t>
      </w:r>
      <w:proofErr w:type="spellEnd"/>
    </w:p>
    <w:p w14:paraId="536331A1" w14:textId="3A47F89B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pages: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trang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chính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trong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nextjs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,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chỉ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chứa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trang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view </w:t>
      </w:r>
      <w:proofErr w:type="spellStart"/>
      <w:r w:rsidR="001C45A8" w:rsidRPr="005C3205">
        <w:rPr>
          <w:rFonts w:ascii="Calibri" w:hAnsi="Calibri" w:cs="Calibri"/>
          <w:sz w:val="24"/>
          <w:szCs w:val="28"/>
        </w:rPr>
        <w:t>của</w:t>
      </w:r>
      <w:proofErr w:type="spellEnd"/>
      <w:r w:rsidR="001C45A8" w:rsidRPr="005C3205">
        <w:rPr>
          <w:rFonts w:ascii="Calibri" w:hAnsi="Calibri" w:cs="Calibri"/>
          <w:sz w:val="24"/>
          <w:szCs w:val="28"/>
        </w:rPr>
        <w:t xml:space="preserve"> web</w:t>
      </w:r>
    </w:p>
    <w:p w14:paraId="2B77C7E0" w14:textId="41F3B874" w:rsidR="001C45A8" w:rsidRPr="005C3205" w:rsidRDefault="001C45A8" w:rsidP="001C45A8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quy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tắc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>: product.js (product.js)</w:t>
      </w:r>
    </w:p>
    <w:p w14:paraId="7A974642" w14:textId="0331AF22" w:rsidR="001C45A8" w:rsidRPr="005C3205" w:rsidRDefault="001C45A8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model: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định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nghĩa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model </w:t>
      </w:r>
      <w:proofErr w:type="spellStart"/>
      <w:r w:rsidRPr="005C3205">
        <w:rPr>
          <w:rFonts w:ascii="Calibri" w:hAnsi="Calibri" w:cs="Calibri"/>
          <w:sz w:val="24"/>
          <w:szCs w:val="28"/>
        </w:rPr>
        <w:t>cho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redux</w:t>
      </w:r>
    </w:p>
    <w:p w14:paraId="186F5C39" w14:textId="7D3C7C6B" w:rsidR="001C45A8" w:rsidRPr="005C3205" w:rsidRDefault="001C45A8" w:rsidP="001C45A8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quy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tắc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>: tenModel.js (productModel.js)</w:t>
      </w:r>
    </w:p>
    <w:p w14:paraId="373718C0" w14:textId="77777777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services: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định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nghĩa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gọi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API</w:t>
      </w:r>
    </w:p>
    <w:p w14:paraId="201C0931" w14:textId="7BA4C144" w:rsidR="001C45A8" w:rsidRPr="005C3205" w:rsidRDefault="001C45A8" w:rsidP="001C45A8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quy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tắc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>: tenService.js (productService.js)</w:t>
      </w:r>
    </w:p>
    <w:p w14:paraId="13944786" w14:textId="77777777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static: </w:t>
      </w:r>
      <w:proofErr w:type="spellStart"/>
      <w:r w:rsidRPr="005C3205">
        <w:rPr>
          <w:rFonts w:ascii="Calibri" w:hAnsi="Calibri" w:cs="Calibri"/>
          <w:sz w:val="24"/>
          <w:szCs w:val="28"/>
        </w:rPr>
        <w:t>chứa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thành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phần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tĩnh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như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css</w:t>
      </w:r>
      <w:proofErr w:type="spellEnd"/>
      <w:r w:rsidRPr="005C3205">
        <w:rPr>
          <w:rFonts w:ascii="Calibri" w:hAnsi="Calibri" w:cs="Calibri"/>
          <w:sz w:val="24"/>
          <w:szCs w:val="28"/>
        </w:rPr>
        <w:t>, images, fonts...</w:t>
      </w:r>
    </w:p>
    <w:p w14:paraId="46370415" w14:textId="27D7F0CC" w:rsidR="003F6D59" w:rsidRPr="005C3205" w:rsidRDefault="003F6D59" w:rsidP="003F6D59">
      <w:pPr>
        <w:pStyle w:val="Heading3"/>
        <w:rPr>
          <w:rFonts w:ascii="Calibri" w:hAnsi="Calibri" w:cs="Calibri"/>
          <w:sz w:val="24"/>
          <w:szCs w:val="28"/>
        </w:rPr>
      </w:pPr>
      <w:proofErr w:type="spellStart"/>
      <w:r w:rsidRPr="005C3205">
        <w:rPr>
          <w:rFonts w:ascii="Calibri" w:hAnsi="Calibri" w:cs="Calibri"/>
          <w:sz w:val="24"/>
          <w:szCs w:val="28"/>
        </w:rPr>
        <w:t>utils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công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cụ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dùng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chung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</w:p>
    <w:p w14:paraId="3C851246" w14:textId="1028ACFD" w:rsidR="001C45A8" w:rsidRPr="005C3205" w:rsidRDefault="001C45A8" w:rsidP="003F6D59">
      <w:pPr>
        <w:pStyle w:val="Heading3"/>
        <w:rPr>
          <w:rFonts w:ascii="Calibri" w:hAnsi="Calibri" w:cs="Calibri"/>
          <w:sz w:val="24"/>
          <w:szCs w:val="28"/>
        </w:rPr>
      </w:pPr>
      <w:r w:rsidRPr="005C3205">
        <w:rPr>
          <w:rFonts w:ascii="Calibri" w:hAnsi="Calibri" w:cs="Calibri"/>
          <w:sz w:val="24"/>
          <w:szCs w:val="28"/>
        </w:rPr>
        <w:t xml:space="preserve">controllers: </w:t>
      </w:r>
      <w:proofErr w:type="spellStart"/>
      <w:r w:rsidRPr="005C3205">
        <w:rPr>
          <w:rFonts w:ascii="Calibri" w:hAnsi="Calibri" w:cs="Calibri"/>
          <w:sz w:val="24"/>
          <w:szCs w:val="28"/>
        </w:rPr>
        <w:t>các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định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nghĩa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phương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thức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lấy</w:t>
      </w:r>
      <w:proofErr w:type="spellEnd"/>
      <w:r w:rsidRPr="005C3205">
        <w:rPr>
          <w:rFonts w:ascii="Calibri" w:hAnsi="Calibri" w:cs="Calibri"/>
          <w:sz w:val="24"/>
          <w:szCs w:val="28"/>
        </w:rPr>
        <w:t>/</w:t>
      </w:r>
      <w:proofErr w:type="spellStart"/>
      <w:r w:rsidRPr="005C3205">
        <w:rPr>
          <w:rFonts w:ascii="Calibri" w:hAnsi="Calibri" w:cs="Calibri"/>
          <w:sz w:val="24"/>
          <w:szCs w:val="28"/>
        </w:rPr>
        <w:t>thêm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dữ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liệu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4"/>
          <w:szCs w:val="28"/>
        </w:rPr>
        <w:t>cho</w:t>
      </w:r>
      <w:proofErr w:type="spellEnd"/>
      <w:r w:rsidRPr="005C3205">
        <w:rPr>
          <w:rFonts w:ascii="Calibri" w:hAnsi="Calibri" w:cs="Calibri"/>
          <w:sz w:val="24"/>
          <w:szCs w:val="28"/>
        </w:rPr>
        <w:t xml:space="preserve"> view</w:t>
      </w:r>
    </w:p>
    <w:p w14:paraId="03811EDC" w14:textId="373B32F1" w:rsidR="001C45A8" w:rsidRPr="005C3205" w:rsidRDefault="001C45A8" w:rsidP="001C45A8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quy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tắc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>: tenController.js (productController.js)</w:t>
      </w:r>
    </w:p>
    <w:p w14:paraId="3B4AB2FB" w14:textId="77777777" w:rsidR="009D1755" w:rsidRPr="005C3205" w:rsidRDefault="009F7EE8">
      <w:pPr>
        <w:pStyle w:val="Heading1"/>
        <w:rPr>
          <w:rFonts w:ascii="Calibri" w:hAnsi="Calibri" w:cs="Calibri"/>
          <w:sz w:val="28"/>
          <w:szCs w:val="28"/>
        </w:rPr>
      </w:pPr>
      <w:bookmarkStart w:id="5" w:name="_Toc15544097"/>
      <w:r w:rsidRPr="005C3205">
        <w:rPr>
          <w:rFonts w:ascii="Calibri" w:hAnsi="Calibri" w:cs="Calibri"/>
          <w:sz w:val="28"/>
          <w:szCs w:val="28"/>
        </w:rPr>
        <w:t>Checklist khi viết code</w:t>
      </w:r>
      <w:bookmarkEnd w:id="5"/>
    </w:p>
    <w:tbl>
      <w:tblPr>
        <w:tblpPr w:leftFromText="180" w:rightFromText="180" w:vertAnchor="text" w:horzAnchor="page" w:tblpX="2633" w:tblpY="387"/>
        <w:tblW w:w="8379" w:type="dxa"/>
        <w:tblLook w:val="04A0" w:firstRow="1" w:lastRow="0" w:firstColumn="1" w:lastColumn="0" w:noHBand="0" w:noVBand="1"/>
      </w:tblPr>
      <w:tblGrid>
        <w:gridCol w:w="8379"/>
      </w:tblGrid>
      <w:tr w:rsidR="009D1755" w:rsidRPr="005C3205" w14:paraId="77795EC0" w14:textId="77777777" w:rsidTr="009D1755">
        <w:trPr>
          <w:trHeight w:val="260"/>
        </w:trPr>
        <w:tc>
          <w:tcPr>
            <w:tcW w:w="8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108BF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32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Layout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  <w:color w:val="000000"/>
              </w:rPr>
              <w:t>màn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  <w:color w:val="000000"/>
              </w:rPr>
              <w:t>hình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Backend</w:t>
            </w:r>
          </w:p>
        </w:tc>
      </w:tr>
      <w:tr w:rsidR="009D1755" w:rsidRPr="005C3205" w14:paraId="361C0F19" w14:textId="77777777" w:rsidTr="009D1755">
        <w:trPr>
          <w:trHeight w:val="345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4E404" w14:textId="40D30059" w:rsidR="009D1755" w:rsidRPr="005C3205" w:rsidRDefault="008003DF" w:rsidP="009D1755">
            <w:pPr>
              <w:rPr>
                <w:rFonts w:ascii="Calibri" w:eastAsia="Times New Roman" w:hAnsi="Calibri" w:cs="Calibri"/>
                <w:color w:val="000000"/>
              </w:rPr>
            </w:pPr>
            <w:r w:rsidRPr="005C3205">
              <w:rPr>
                <w:rFonts w:ascii="Calibri" w:eastAsia="Times New Roman" w:hAnsi="Calibri" w:cs="Calibri"/>
                <w:color w:val="000000"/>
              </w:rPr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  <w:color w:val="000000"/>
              </w:rPr>
              <w:t>đầy</w:t>
            </w:r>
            <w:proofErr w:type="spellEnd"/>
            <w:r w:rsidRPr="005C32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5C32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  <w:color w:val="000000"/>
              </w:rPr>
              <w:t xml:space="preserve"> item</w:t>
            </w:r>
          </w:p>
        </w:tc>
      </w:tr>
      <w:tr w:rsidR="009D1755" w:rsidRPr="005C3205" w14:paraId="4855ABC3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BFAE9" w14:textId="526C9995" w:rsidR="009D1755" w:rsidRPr="005C3205" w:rsidRDefault="008003DF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đúng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r w:rsidR="009D1755" w:rsidRPr="005C3205">
              <w:rPr>
                <w:rFonts w:ascii="Calibri" w:eastAsia="Times New Roman" w:hAnsi="Calibri" w:cs="Calibri"/>
              </w:rPr>
              <w:t xml:space="preserve">Component type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của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item</w:t>
            </w:r>
          </w:p>
        </w:tc>
      </w:tr>
      <w:tr w:rsidR="009D1755" w:rsidRPr="005C3205" w14:paraId="59C5990D" w14:textId="77777777" w:rsidTr="009D1755">
        <w:trPr>
          <w:trHeight w:val="3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B4011" w14:textId="5B9ED470" w:rsidR="009D1755" w:rsidRPr="005C3205" w:rsidRDefault="009D1755" w:rsidP="009D1755">
            <w:pPr>
              <w:rPr>
                <w:rFonts w:ascii="Calibri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Thống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nhất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font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chữ</w:t>
            </w:r>
            <w:proofErr w:type="spellEnd"/>
            <w:r w:rsidR="00981CFC" w:rsidRPr="005C3205">
              <w:rPr>
                <w:rFonts w:ascii="Calibri" w:eastAsia="Times New Roman" w:hAnsi="Calibri" w:cs="Calibri"/>
              </w:rPr>
              <w:t xml:space="preserve">: </w:t>
            </w:r>
            <w:r w:rsidR="008003DF" w:rsidRPr="005C3205">
              <w:rPr>
                <w:rFonts w:ascii="Calibri" w:eastAsia="Times New Roman" w:hAnsi="Calibri" w:cs="Calibri"/>
              </w:rPr>
              <w:t>14px</w:t>
            </w:r>
            <w:r w:rsidR="00605863" w:rsidRPr="005C3205">
              <w:rPr>
                <w:rFonts w:ascii="Calibri" w:eastAsia="Times New Roman" w:hAnsi="Calibri" w:cs="Calibri"/>
              </w:rPr>
              <w:t xml:space="preserve">, font-family: </w:t>
            </w:r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 xml:space="preserve">-apple-system, </w:t>
            </w:r>
            <w:proofErr w:type="spellStart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BlinkMacSystemFont</w:t>
            </w:r>
            <w:proofErr w:type="spellEnd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, 'Segoe UI', '</w:t>
            </w:r>
            <w:proofErr w:type="spellStart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PingFang</w:t>
            </w:r>
            <w:proofErr w:type="spellEnd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 xml:space="preserve"> SC', '</w:t>
            </w:r>
            <w:proofErr w:type="spellStart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Hiragino</w:t>
            </w:r>
            <w:proofErr w:type="spellEnd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 xml:space="preserve"> Sans GB', 'Microsoft </w:t>
            </w:r>
            <w:proofErr w:type="spellStart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YaHei</w:t>
            </w:r>
            <w:proofErr w:type="spellEnd"/>
            <w:r w:rsidR="00605863" w:rsidRPr="005C3205">
              <w:rPr>
                <w:rFonts w:ascii="Calibri" w:hAnsi="Calibri" w:cs="Calibri"/>
                <w:color w:val="222222"/>
                <w:sz w:val="17"/>
                <w:szCs w:val="17"/>
                <w:shd w:val="clear" w:color="auto" w:fill="FFFFFF"/>
              </w:rPr>
              <w:t>', 'Helvetica Neue', Helvetica, Arial, sans-serif, 'Apple Color Emoji', 'Segoe UI Emoji', 'Segoe UI Symbol'</w:t>
            </w:r>
          </w:p>
        </w:tc>
      </w:tr>
      <w:tr w:rsidR="009D1755" w:rsidRPr="005C3205" w14:paraId="28FB4AEE" w14:textId="77777777" w:rsidTr="009D1755">
        <w:trPr>
          <w:trHeight w:val="255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D6F80" w14:textId="1A871CBB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Kích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thước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textbox, text area</w:t>
            </w:r>
            <w:r w:rsidR="00605863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605863" w:rsidRPr="005C3205">
              <w:rPr>
                <w:rFonts w:ascii="Calibri" w:eastAsia="Times New Roman" w:hAnsi="Calibri" w:cs="Calibri"/>
              </w:rPr>
              <w:t>phù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605863" w:rsidRPr="005C3205">
              <w:rPr>
                <w:rFonts w:ascii="Calibri" w:eastAsia="Times New Roman" w:hAnsi="Calibri" w:cs="Calibri"/>
              </w:rPr>
              <w:t>hợp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605863"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content</w:t>
            </w:r>
          </w:p>
        </w:tc>
      </w:tr>
      <w:tr w:rsidR="009D1755" w:rsidRPr="005C3205" w14:paraId="184AE921" w14:textId="77777777" w:rsidTr="009D1755">
        <w:trPr>
          <w:trHeight w:val="30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66699" w14:textId="7D7DAE65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lastRenderedPageBreak/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g</w:t>
            </w:r>
            <w:r w:rsidR="009D1755" w:rsidRPr="005C3205">
              <w:rPr>
                <w:rFonts w:ascii="Calibri" w:eastAsia="Times New Roman" w:hAnsi="Calibri" w:cs="Calibri"/>
              </w:rPr>
              <w:t>iá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trị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pulldown </w:t>
            </w:r>
          </w:p>
        </w:tc>
      </w:tr>
      <w:tr w:rsidR="009D1755" w:rsidRPr="005C3205" w14:paraId="4A11A3EA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E5FE6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Layout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màn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hình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 (Font End)</w:t>
            </w:r>
          </w:p>
        </w:tc>
      </w:tr>
      <w:tr w:rsidR="009D1755" w:rsidRPr="005C3205" w14:paraId="640841EA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A2C0A" w14:textId="3D215837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>Check</w:t>
            </w:r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đúng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screen design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của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khách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hàng</w:t>
            </w:r>
            <w:proofErr w:type="spellEnd"/>
          </w:p>
        </w:tc>
      </w:tr>
      <w:tr w:rsidR="00605863" w:rsidRPr="005C3205" w14:paraId="5A601E91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D818F" w14:textId="06480823" w:rsidR="00605863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responsive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màn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hình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5C3205">
              <w:rPr>
                <w:rFonts w:ascii="Calibri" w:eastAsia="Times New Roman" w:hAnsi="Calibri" w:cs="Calibri"/>
              </w:rPr>
              <w:t>mobile ,</w:t>
            </w:r>
            <w:proofErr w:type="gram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destop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Ipad</w:t>
            </w:r>
            <w:proofErr w:type="spellEnd"/>
          </w:p>
        </w:tc>
      </w:tr>
      <w:tr w:rsidR="009D1755" w:rsidRPr="005C3205" w14:paraId="3BF7086A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59662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Event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trên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màn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hình</w:t>
            </w:r>
            <w:proofErr w:type="spellEnd"/>
          </w:p>
        </w:tc>
      </w:tr>
      <w:tr w:rsidR="009D1755" w:rsidRPr="005C3205" w14:paraId="272A322D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AAA0B" w14:textId="270AD4B3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button</w:t>
            </w:r>
          </w:p>
        </w:tc>
      </w:tr>
      <w:tr w:rsidR="009D1755" w:rsidRPr="005C3205" w14:paraId="0DCAC8C1" w14:textId="77777777" w:rsidTr="00605863">
        <w:trPr>
          <w:trHeight w:val="476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3BB72" w14:textId="268E72BA" w:rsidR="00605863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msg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thông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báo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trên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màn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="009D1755" w:rsidRPr="005C3205">
              <w:rPr>
                <w:rFonts w:ascii="Calibri" w:eastAsia="Times New Roman" w:hAnsi="Calibri" w:cs="Calibri"/>
              </w:rPr>
              <w:t>hình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r w:rsidRPr="005C3205">
              <w:rPr>
                <w:rFonts w:ascii="Calibri" w:eastAsia="Times New Roman" w:hAnsi="Calibri" w:cs="Calibri"/>
              </w:rPr>
              <w:t>:</w:t>
            </w:r>
            <w:proofErr w:type="gram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Ngôn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ngữ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đồng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nhất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>,…</w:t>
            </w:r>
          </w:p>
        </w:tc>
      </w:tr>
      <w:tr w:rsidR="009D1755" w:rsidRPr="005C3205" w14:paraId="66C15449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43A67" w14:textId="0F88200D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link router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có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hoạt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động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không</w:t>
            </w:r>
            <w:proofErr w:type="spellEnd"/>
          </w:p>
        </w:tc>
      </w:tr>
      <w:tr w:rsidR="009D1755" w:rsidRPr="005C3205" w14:paraId="14AE75DE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B70AE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>Validate</w:t>
            </w:r>
          </w:p>
        </w:tc>
      </w:tr>
      <w:tr w:rsidR="009D1755" w:rsidRPr="005C3205" w14:paraId="20B92044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C7109" w14:textId="62681305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Item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là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unique: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trùng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lặp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199AC354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79ACE" w14:textId="3B1D181C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hiện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check item require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10D75DBD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435F8" w14:textId="4F42065A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hiện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check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maxleng</w:t>
            </w:r>
            <w:r w:rsidR="006F2B32" w:rsidRPr="005C3205">
              <w:rPr>
                <w:rFonts w:ascii="Calibri" w:eastAsia="Times New Roman" w:hAnsi="Calibri" w:cs="Calibri"/>
              </w:rPr>
              <w:t>th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2B1A0956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CBB1" w14:textId="5164BA4D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item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kiểu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dữ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liệu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int: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chỉ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cho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phép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nhập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số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0C2635F6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4FF63" w14:textId="77777777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kiểu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string,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xử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lý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cho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ký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tự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thẻ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html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addnew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, edit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>?</w:t>
            </w:r>
          </w:p>
        </w:tc>
      </w:tr>
      <w:tr w:rsidR="009D1755" w:rsidRPr="005C3205" w14:paraId="20DA66B7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CC4D" w14:textId="77777777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định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dạng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ảnh,đã</w:t>
            </w:r>
            <w:proofErr w:type="spellEnd"/>
            <w:proofErr w:type="gram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cho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chọn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đúng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định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dạng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ảnh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jpg,png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,..).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Giới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hạn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dung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lượng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ảnh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>?</w:t>
            </w:r>
          </w:p>
        </w:tc>
      </w:tr>
      <w:tr w:rsidR="009D1755" w:rsidRPr="005C3205" w14:paraId="11AF42A4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F46E2" w14:textId="1DA6384A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kiểu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date,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sử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dụng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date picker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06896FF7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C4ED8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>Search</w:t>
            </w:r>
          </w:p>
        </w:tc>
      </w:tr>
      <w:tr w:rsidR="009D1755" w:rsidRPr="005C3205" w14:paraId="4871162F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912BF" w14:textId="77777777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trường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hợp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search,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cắt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khoảng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trắng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ở 2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đầu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từ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khóa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tìm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kiếm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>?</w:t>
            </w:r>
          </w:p>
        </w:tc>
      </w:tr>
      <w:tr w:rsidR="009D1755" w:rsidRPr="005C3205" w14:paraId="2BCE8DC1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CD906" w14:textId="5B3C06CE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item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tìm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kiếm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xác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: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thực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hiện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search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xác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proofErr w:type="gram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  <w:r w:rsidR="00605863" w:rsidRPr="005C3205">
              <w:rPr>
                <w:rFonts w:ascii="Calibri" w:eastAsia="Times New Roman" w:hAnsi="Calibri" w:cs="Calibri"/>
              </w:rPr>
              <w:t xml:space="preserve"> ?</w:t>
            </w:r>
            <w:proofErr w:type="gramEnd"/>
          </w:p>
        </w:tc>
      </w:tr>
      <w:tr w:rsidR="009D1755" w:rsidRPr="005C3205" w14:paraId="3E191F68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0DF09" w14:textId="7CFEF6D4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item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không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phải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là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tìm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kiếm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chính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xác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: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đã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search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được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tương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đối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chưa</w:t>
            </w:r>
            <w:proofErr w:type="spellEnd"/>
          </w:p>
        </w:tc>
      </w:tr>
      <w:tr w:rsidR="009D1755" w:rsidRPr="005C3205" w14:paraId="1A1F5FFD" w14:textId="77777777" w:rsidTr="009D1755">
        <w:trPr>
          <w:trHeight w:val="44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4D6A907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>Sort (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nếu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  <w:b/>
                <w:bCs/>
              </w:rPr>
              <w:t>có</w:t>
            </w:r>
            <w:proofErr w:type="spellEnd"/>
            <w:r w:rsidRPr="005C3205">
              <w:rPr>
                <w:rFonts w:ascii="Calibri" w:eastAsia="Times New Roman" w:hAnsi="Calibri" w:cs="Calibri"/>
                <w:b/>
                <w:bCs/>
              </w:rPr>
              <w:t>)</w:t>
            </w:r>
          </w:p>
        </w:tc>
      </w:tr>
      <w:tr w:rsidR="009D1755" w:rsidRPr="005C3205" w14:paraId="10CFD6C1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0B23CB6" w14:textId="2D0A8ACE" w:rsidR="009D1755" w:rsidRPr="005C3205" w:rsidRDefault="009D1755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>C</w:t>
            </w:r>
            <w:r w:rsidR="00605863" w:rsidRPr="005C3205">
              <w:rPr>
                <w:rFonts w:ascii="Calibri" w:eastAsia="Times New Roman" w:hAnsi="Calibri" w:cs="Calibri"/>
              </w:rPr>
              <w:t xml:space="preserve">heck </w:t>
            </w:r>
            <w:proofErr w:type="spellStart"/>
            <w:r w:rsidR="00605863" w:rsidRPr="005C3205">
              <w:rPr>
                <w:rFonts w:ascii="Calibri" w:eastAsia="Times New Roman" w:hAnsi="Calibri" w:cs="Calibri"/>
              </w:rPr>
              <w:t>c</w:t>
            </w:r>
            <w:r w:rsidRPr="005C3205">
              <w:rPr>
                <w:rFonts w:ascii="Calibri" w:eastAsia="Times New Roman" w:hAnsi="Calibri" w:cs="Calibri"/>
              </w:rPr>
              <w:t>ác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item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cần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gramStart"/>
            <w:r w:rsidRPr="005C3205">
              <w:rPr>
                <w:rFonts w:ascii="Calibri" w:eastAsia="Times New Roman" w:hAnsi="Calibri" w:cs="Calibri"/>
              </w:rPr>
              <w:t xml:space="preserve">sort </w:t>
            </w:r>
            <w:r w:rsidR="00605863" w:rsidRPr="005C3205">
              <w:rPr>
                <w:rFonts w:ascii="Calibri" w:eastAsia="Times New Roman" w:hAnsi="Calibri" w:cs="Calibri"/>
              </w:rPr>
              <w:t>:</w:t>
            </w:r>
            <w:proofErr w:type="spellStart"/>
            <w:r w:rsidR="00605863" w:rsidRPr="005C3205">
              <w:rPr>
                <w:rFonts w:ascii="Calibri" w:eastAsia="Times New Roman" w:hAnsi="Calibri" w:cs="Calibri"/>
              </w:rPr>
              <w:t>Đ</w:t>
            </w:r>
            <w:r w:rsidRPr="005C3205">
              <w:rPr>
                <w:rFonts w:ascii="Calibri" w:eastAsia="Times New Roman" w:hAnsi="Calibri" w:cs="Calibri"/>
              </w:rPr>
              <w:t>úng</w:t>
            </w:r>
            <w:proofErr w:type="spellEnd"/>
            <w:proofErr w:type="gram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và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đủ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theo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spec</w:t>
            </w:r>
          </w:p>
        </w:tc>
      </w:tr>
      <w:tr w:rsidR="009D1755" w:rsidRPr="005C3205" w14:paraId="773CA22D" w14:textId="77777777" w:rsidTr="009D1755">
        <w:trPr>
          <w:trHeight w:val="282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06E6C47" w14:textId="7789E251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proofErr w:type="gramStart"/>
            <w:r w:rsidRPr="005C3205">
              <w:rPr>
                <w:rFonts w:ascii="Calibri" w:eastAsia="Times New Roman" w:hAnsi="Calibri" w:cs="Calibri"/>
              </w:rPr>
              <w:t xml:space="preserve">Check 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c</w:t>
            </w:r>
            <w:r w:rsidR="009D1755" w:rsidRPr="005C3205">
              <w:rPr>
                <w:rFonts w:ascii="Calibri" w:eastAsia="Times New Roman" w:hAnsi="Calibri" w:cs="Calibri"/>
              </w:rPr>
              <w:t>hức</w:t>
            </w:r>
            <w:proofErr w:type="spellEnd"/>
            <w:proofErr w:type="gram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năng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sort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hoạt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động</w:t>
            </w:r>
            <w:proofErr w:type="spellEnd"/>
            <w:r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C3205">
              <w:rPr>
                <w:rFonts w:ascii="Calibri" w:eastAsia="Times New Roman" w:hAnsi="Calibri" w:cs="Calibri"/>
              </w:rPr>
              <w:t>không</w:t>
            </w:r>
            <w:proofErr w:type="spellEnd"/>
          </w:p>
        </w:tc>
      </w:tr>
      <w:tr w:rsidR="009D1755" w:rsidRPr="005C3205" w14:paraId="1F556F5E" w14:textId="77777777" w:rsidTr="009D1755">
        <w:trPr>
          <w:trHeight w:val="297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69600" w14:textId="77777777" w:rsidR="009D1755" w:rsidRPr="005C3205" w:rsidRDefault="009D1755" w:rsidP="009D1755">
            <w:pPr>
              <w:rPr>
                <w:rFonts w:ascii="Calibri" w:eastAsia="Times New Roman" w:hAnsi="Calibri" w:cs="Calibri"/>
                <w:b/>
                <w:bCs/>
              </w:rPr>
            </w:pPr>
            <w:r w:rsidRPr="005C3205">
              <w:rPr>
                <w:rFonts w:ascii="Calibri" w:eastAsia="Times New Roman" w:hAnsi="Calibri" w:cs="Calibri"/>
                <w:b/>
                <w:bCs/>
              </w:rPr>
              <w:t>Upload file</w:t>
            </w:r>
          </w:p>
        </w:tc>
      </w:tr>
      <w:tr w:rsidR="009D1755" w:rsidRPr="005C3205" w14:paraId="707A0138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E3C3F" w14:textId="07CDF5C3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r w:rsidR="009D1755" w:rsidRPr="005C3205">
              <w:rPr>
                <w:rFonts w:ascii="Calibri" w:eastAsia="Times New Roman" w:hAnsi="Calibri" w:cs="Calibri"/>
              </w:rPr>
              <w:t xml:space="preserve">dung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lượng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file upload </w:t>
            </w:r>
          </w:p>
        </w:tc>
      </w:tr>
      <w:tr w:rsidR="009D1755" w:rsidRPr="005C3205" w14:paraId="3E4D005E" w14:textId="77777777" w:rsidTr="009D1755">
        <w:trPr>
          <w:trHeight w:val="260"/>
        </w:trPr>
        <w:tc>
          <w:tcPr>
            <w:tcW w:w="8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DB45D" w14:textId="7E2667A6" w:rsidR="009D1755" w:rsidRPr="005C3205" w:rsidRDefault="00605863" w:rsidP="009D1755">
            <w:pPr>
              <w:rPr>
                <w:rFonts w:ascii="Calibri" w:eastAsia="Times New Roman" w:hAnsi="Calibri" w:cs="Calibri"/>
              </w:rPr>
            </w:pPr>
            <w:r w:rsidRPr="005C3205">
              <w:rPr>
                <w:rFonts w:ascii="Calibri" w:eastAsia="Times New Roman" w:hAnsi="Calibri" w:cs="Calibri"/>
              </w:rPr>
              <w:t xml:space="preserve">Check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định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dạng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file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đúng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9D1755" w:rsidRPr="005C3205">
              <w:rPr>
                <w:rFonts w:ascii="Calibri" w:eastAsia="Times New Roman" w:hAnsi="Calibri" w:cs="Calibri"/>
              </w:rPr>
              <w:t>với</w:t>
            </w:r>
            <w:proofErr w:type="spellEnd"/>
            <w:r w:rsidR="009D1755" w:rsidRPr="005C3205">
              <w:rPr>
                <w:rFonts w:ascii="Calibri" w:eastAsia="Times New Roman" w:hAnsi="Calibri" w:cs="Calibri"/>
              </w:rPr>
              <w:t xml:space="preserve"> design</w:t>
            </w:r>
          </w:p>
        </w:tc>
      </w:tr>
    </w:tbl>
    <w:p w14:paraId="2B13F2E9" w14:textId="77777777" w:rsidR="009F7EE8" w:rsidRPr="005C3205" w:rsidRDefault="009F7EE8">
      <w:pPr>
        <w:rPr>
          <w:rFonts w:ascii="Calibri" w:hAnsi="Calibri" w:cs="Calibri"/>
          <w:sz w:val="28"/>
          <w:szCs w:val="28"/>
        </w:rPr>
      </w:pPr>
    </w:p>
    <w:p w14:paraId="375AA98A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2C26E541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6B35CB72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09CAD6A5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45991FBA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1E630DB8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59121BF1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26C6CD0F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33B5907E" w14:textId="77777777" w:rsidR="009D1755" w:rsidRPr="005C3205" w:rsidRDefault="009D1755">
      <w:pPr>
        <w:rPr>
          <w:rFonts w:ascii="Calibri" w:hAnsi="Calibri" w:cs="Calibri"/>
          <w:sz w:val="28"/>
          <w:szCs w:val="28"/>
        </w:rPr>
      </w:pPr>
    </w:p>
    <w:p w14:paraId="5774F5A8" w14:textId="77777777" w:rsidR="009F7EE8" w:rsidRPr="005C3205" w:rsidRDefault="009F7EE8" w:rsidP="009F7EE8">
      <w:pPr>
        <w:pStyle w:val="Heading1"/>
        <w:rPr>
          <w:rFonts w:ascii="Calibri" w:hAnsi="Calibri" w:cs="Calibri"/>
          <w:sz w:val="28"/>
          <w:szCs w:val="28"/>
        </w:rPr>
      </w:pPr>
      <w:bookmarkStart w:id="6" w:name="_Toc15544098"/>
      <w:r w:rsidRPr="005C3205">
        <w:rPr>
          <w:rFonts w:ascii="Calibri" w:hAnsi="Calibri" w:cs="Calibri"/>
          <w:sz w:val="28"/>
          <w:szCs w:val="28"/>
        </w:rPr>
        <w:t>Quy tắc viết css</w:t>
      </w:r>
      <w:bookmarkEnd w:id="6"/>
    </w:p>
    <w:p w14:paraId="3D011D9A" w14:textId="77777777" w:rsidR="009F7EE8" w:rsidRPr="005C3205" w:rsidRDefault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Theo </w:t>
      </w:r>
      <w:proofErr w:type="spellStart"/>
      <w:r w:rsidRPr="005C3205">
        <w:rPr>
          <w:rFonts w:ascii="Calibri" w:hAnsi="Calibri" w:cs="Calibri"/>
          <w:sz w:val="28"/>
          <w:szCs w:val="28"/>
        </w:rPr>
        <w:t>quy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ước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BEM</w:t>
      </w:r>
    </w:p>
    <w:p w14:paraId="6ED9622D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Block ––– </w:t>
      </w:r>
      <w:proofErr w:type="spellStart"/>
      <w:r w:rsidRPr="005C3205">
        <w:rPr>
          <w:rFonts w:ascii="Calibri" w:hAnsi="Calibri" w:cs="Calibri"/>
          <w:sz w:val="28"/>
          <w:szCs w:val="28"/>
        </w:rPr>
        <w:t>Khu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vực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viết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CSS.</w:t>
      </w:r>
    </w:p>
    <w:p w14:paraId="24985242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Element –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phần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bên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Block.</w:t>
      </w:r>
    </w:p>
    <w:p w14:paraId="029875D6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Modifier – </w:t>
      </w:r>
      <w:proofErr w:type="spellStart"/>
      <w:r w:rsidRPr="005C3205">
        <w:rPr>
          <w:rFonts w:ascii="Calibri" w:hAnsi="Calibri" w:cs="Calibri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chất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phần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tử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2DED4DA3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Ý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>:</w:t>
      </w:r>
    </w:p>
    <w:p w14:paraId="03C83738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Class </w:t>
      </w:r>
      <w:proofErr w:type="spellStart"/>
      <w:r w:rsidRPr="005C3205">
        <w:rPr>
          <w:rFonts w:ascii="Calibri" w:hAnsi="Calibri" w:cs="Calibri"/>
          <w:sz w:val="28"/>
          <w:szCs w:val="28"/>
        </w:rPr>
        <w:t>đó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sz w:val="28"/>
          <w:szCs w:val="28"/>
        </w:rPr>
        <w:t>đâu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32FB1106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Class </w:t>
      </w:r>
      <w:proofErr w:type="spellStart"/>
      <w:r w:rsidRPr="005C3205">
        <w:rPr>
          <w:rFonts w:ascii="Calibri" w:hAnsi="Calibri" w:cs="Calibri"/>
          <w:sz w:val="28"/>
          <w:szCs w:val="28"/>
        </w:rPr>
        <w:t>đó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nhiệm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vụ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gì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64C8D710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  <w:t xml:space="preserve">Quan </w:t>
      </w:r>
      <w:proofErr w:type="spellStart"/>
      <w:r w:rsidRPr="005C3205">
        <w:rPr>
          <w:rFonts w:ascii="Calibri" w:hAnsi="Calibri" w:cs="Calibri"/>
          <w:sz w:val="28"/>
          <w:szCs w:val="28"/>
        </w:rPr>
        <w:t>hệ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Class </w:t>
      </w:r>
      <w:proofErr w:type="spellStart"/>
      <w:r w:rsidRPr="005C3205">
        <w:rPr>
          <w:rFonts w:ascii="Calibri" w:hAnsi="Calibri" w:cs="Calibri"/>
          <w:sz w:val="28"/>
          <w:szCs w:val="28"/>
        </w:rPr>
        <w:t>thế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nào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07EF7062" w14:textId="77777777" w:rsidR="0040073B" w:rsidRPr="005C3205" w:rsidRDefault="0040073B" w:rsidP="0040073B">
      <w:p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Chi </w:t>
      </w:r>
      <w:proofErr w:type="spellStart"/>
      <w:r w:rsidRPr="005C3205">
        <w:rPr>
          <w:rFonts w:ascii="Calibri" w:hAnsi="Calibri" w:cs="Calibri"/>
          <w:sz w:val="28"/>
          <w:szCs w:val="28"/>
        </w:rPr>
        <w:t>tiết</w:t>
      </w:r>
      <w:proofErr w:type="spellEnd"/>
      <w:r w:rsidRPr="005C3205">
        <w:rPr>
          <w:rFonts w:ascii="Calibri" w:hAnsi="Calibri" w:cs="Calibri"/>
          <w:sz w:val="28"/>
          <w:szCs w:val="28"/>
        </w:rPr>
        <w:t>:</w:t>
      </w:r>
    </w:p>
    <w:p w14:paraId="07B724D7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lastRenderedPageBreak/>
        <w:tab/>
        <w:t xml:space="preserve">//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Một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Block</w:t>
      </w: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(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khối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)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độc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lập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có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thể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là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header, nav, article, footer, div...</w:t>
      </w:r>
    </w:p>
    <w:p w14:paraId="180CF94A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-man {}</w:t>
      </w:r>
    </w:p>
    <w:p w14:paraId="44C453AA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</w:p>
    <w:p w14:paraId="3ACA7B0C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  <w:t xml:space="preserve">// Element </w:t>
      </w:r>
      <w:proofErr w:type="spellStart"/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head</w:t>
      </w: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,arm</w:t>
      </w:r>
      <w:proofErr w:type="gram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,feet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(Block con)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phụ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thuộc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vào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Block stick-man</w:t>
      </w:r>
    </w:p>
    <w:p w14:paraId="04DF507B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man__head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{}</w:t>
      </w:r>
    </w:p>
    <w:p w14:paraId="061F3F5A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man__</w:t>
      </w: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arm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{}</w:t>
      </w:r>
    </w:p>
    <w:p w14:paraId="77CE09CD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-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man__feet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{}</w:t>
      </w:r>
    </w:p>
    <w:p w14:paraId="365B00D3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</w:p>
    <w:p w14:paraId="5C3B6229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  <w:t xml:space="preserve">//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Tính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chất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red, blue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của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Block stick-man</w:t>
      </w:r>
    </w:p>
    <w:p w14:paraId="6D31B1FB" w14:textId="77777777" w:rsidR="0040073B" w:rsidRPr="005C3205" w:rsidRDefault="0040073B" w:rsidP="0040073B">
      <w:pPr>
        <w:tabs>
          <w:tab w:val="left" w:pos="2809"/>
        </w:tabs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     </w:t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-man--red {}</w:t>
      </w:r>
    </w:p>
    <w:p w14:paraId="2685EA63" w14:textId="77777777" w:rsidR="0040073B" w:rsidRPr="005C3205" w:rsidRDefault="0040073B" w:rsidP="0040073B">
      <w:pPr>
        <w:tabs>
          <w:tab w:val="left" w:pos="2809"/>
        </w:tabs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     </w:t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-man--</w:t>
      </w: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blue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{}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</w:r>
    </w:p>
    <w:p w14:paraId="7A7DA9B5" w14:textId="77777777" w:rsidR="0040073B" w:rsidRPr="005C3205" w:rsidRDefault="0040073B" w:rsidP="0040073B">
      <w:pPr>
        <w:tabs>
          <w:tab w:val="left" w:pos="2809"/>
        </w:tabs>
        <w:rPr>
          <w:rFonts w:ascii="Calibri" w:eastAsia="Times New Roman" w:hAnsi="Calibri" w:cs="Calibri"/>
          <w:color w:val="24292E"/>
          <w:shd w:val="clear" w:color="auto" w:fill="F1F2F3"/>
        </w:rPr>
      </w:pPr>
    </w:p>
    <w:p w14:paraId="41E48B7A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  <w:t xml:space="preserve">//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Tính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chất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 xml:space="preserve"> blue, yellow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của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Block stick-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man__head</w:t>
      </w:r>
      <w:proofErr w:type="spellEnd"/>
    </w:p>
    <w:p w14:paraId="77C79192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man__head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--blue {}</w:t>
      </w:r>
    </w:p>
    <w:p w14:paraId="3E288E77" w14:textId="77777777" w:rsidR="0040073B" w:rsidRPr="005C3205" w:rsidRDefault="0040073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ab/>
      </w:r>
      <w:proofErr w:type="gram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.stick</w:t>
      </w:r>
      <w:proofErr w:type="gram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</w:t>
      </w:r>
      <w:proofErr w:type="spellStart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man__head</w:t>
      </w:r>
      <w:proofErr w:type="spellEnd"/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>--</w:t>
      </w:r>
      <w:r w:rsidRPr="005C3205"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  <w:t>yellow</w:t>
      </w:r>
      <w:r w:rsidRPr="005C3205">
        <w:rPr>
          <w:rFonts w:ascii="Calibri" w:eastAsia="Times New Roman" w:hAnsi="Calibri" w:cs="Calibri"/>
          <w:color w:val="24292E"/>
          <w:shd w:val="clear" w:color="auto" w:fill="F1F2F3"/>
        </w:rPr>
        <w:t xml:space="preserve"> {}</w:t>
      </w:r>
    </w:p>
    <w:p w14:paraId="72F7773E" w14:textId="77777777" w:rsidR="00271C1B" w:rsidRPr="005C3205" w:rsidRDefault="00271C1B" w:rsidP="0040073B">
      <w:pPr>
        <w:rPr>
          <w:rFonts w:ascii="Calibri" w:eastAsia="Times New Roman" w:hAnsi="Calibri" w:cs="Calibri"/>
          <w:color w:val="24292E"/>
          <w:sz w:val="28"/>
          <w:szCs w:val="28"/>
          <w:shd w:val="clear" w:color="auto" w:fill="F1F2F3"/>
        </w:rPr>
      </w:pPr>
    </w:p>
    <w:p w14:paraId="6CE13592" w14:textId="77777777" w:rsidR="00271C1B" w:rsidRPr="005C3205" w:rsidRDefault="00271C1B" w:rsidP="00271C1B">
      <w:pPr>
        <w:rPr>
          <w:rFonts w:ascii="Calibri" w:hAnsi="Calibri" w:cs="Calibri"/>
          <w:shd w:val="clear" w:color="auto" w:fill="FFFFFF"/>
        </w:rPr>
      </w:pPr>
      <w:r w:rsidRPr="005C3205">
        <w:rPr>
          <w:rFonts w:ascii="Calibri" w:hAnsi="Calibri" w:cs="Calibri"/>
          <w:shd w:val="clear" w:color="auto" w:fill="FFFFFF"/>
        </w:rPr>
        <w:t xml:space="preserve">==&gt; Ý </w:t>
      </w:r>
      <w:proofErr w:type="spellStart"/>
      <w:r w:rsidRPr="005C3205">
        <w:rPr>
          <w:rFonts w:ascii="Calibri" w:hAnsi="Calibri" w:cs="Calibri"/>
          <w:shd w:val="clear" w:color="auto" w:fill="FFFFFF"/>
        </w:rPr>
        <w:t>nghĩa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các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dấu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phân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cách</w:t>
      </w:r>
      <w:proofErr w:type="spellEnd"/>
      <w:r w:rsidRPr="005C3205">
        <w:rPr>
          <w:rFonts w:ascii="Calibri" w:hAnsi="Calibri" w:cs="Calibri"/>
          <w:shd w:val="clear" w:color="auto" w:fill="FFFFFF"/>
        </w:rPr>
        <w:t>: </w:t>
      </w:r>
    </w:p>
    <w:p w14:paraId="7E5C44E2" w14:textId="77777777" w:rsidR="00271C1B" w:rsidRPr="005C3205" w:rsidRDefault="00271C1B" w:rsidP="00271C1B">
      <w:pPr>
        <w:rPr>
          <w:rFonts w:ascii="Calibri" w:hAnsi="Calibri" w:cs="Calibri"/>
          <w:shd w:val="clear" w:color="auto" w:fill="FFFFFF"/>
        </w:rPr>
      </w:pPr>
      <w:r w:rsidRPr="005C3205">
        <w:rPr>
          <w:rFonts w:ascii="Calibri" w:hAnsi="Calibri" w:cs="Calibri"/>
          <w:shd w:val="clear" w:color="auto" w:fill="FFFFFF"/>
        </w:rPr>
        <w:tab/>
      </w:r>
      <w:r w:rsidRPr="005C3205">
        <w:rPr>
          <w:rStyle w:val="HTMLCode"/>
          <w:rFonts w:ascii="Calibri" w:hAnsi="Calibri" w:cs="Calibri"/>
          <w:color w:val="1B1B1B"/>
          <w:spacing w:val="-1"/>
          <w:sz w:val="24"/>
          <w:szCs w:val="24"/>
          <w:shd w:val="clear" w:color="auto" w:fill="EEEEEE"/>
        </w:rPr>
        <w:t>-</w:t>
      </w:r>
      <w:r w:rsidRPr="005C3205">
        <w:rPr>
          <w:rFonts w:ascii="Calibri" w:hAnsi="Calibri" w:cs="Calibri"/>
          <w:shd w:val="clear" w:color="auto" w:fill="FFFFFF"/>
        </w:rPr>
        <w:t xml:space="preserve"> 1 </w:t>
      </w:r>
      <w:proofErr w:type="spellStart"/>
      <w:r w:rsidRPr="005C3205">
        <w:rPr>
          <w:rFonts w:ascii="Calibri" w:hAnsi="Calibri" w:cs="Calibri"/>
          <w:shd w:val="clear" w:color="auto" w:fill="FFFFFF"/>
        </w:rPr>
        <w:t>gạch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hd w:val="clear" w:color="auto" w:fill="FFFFFF"/>
        </w:rPr>
        <w:t>ngang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:</w:t>
      </w:r>
      <w:proofErr w:type="gram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Ngăn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cách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tên </w:t>
      </w:r>
    </w:p>
    <w:p w14:paraId="3300D0EE" w14:textId="77777777" w:rsidR="00271C1B" w:rsidRPr="005C3205" w:rsidRDefault="00271C1B" w:rsidP="00271C1B">
      <w:pPr>
        <w:rPr>
          <w:rFonts w:ascii="Calibri" w:hAnsi="Calibri" w:cs="Calibri"/>
          <w:shd w:val="clear" w:color="auto" w:fill="FFFFFF"/>
        </w:rPr>
      </w:pPr>
      <w:r w:rsidRPr="005C3205">
        <w:rPr>
          <w:rFonts w:ascii="Calibri" w:hAnsi="Calibri" w:cs="Calibri"/>
          <w:shd w:val="clear" w:color="auto" w:fill="FFFFFF"/>
        </w:rPr>
        <w:tab/>
        <w:t> </w:t>
      </w:r>
      <w:r w:rsidRPr="005C3205">
        <w:rPr>
          <w:rStyle w:val="HTMLCode"/>
          <w:rFonts w:ascii="Calibri" w:hAnsi="Calibri" w:cs="Calibri"/>
          <w:color w:val="1B1B1B"/>
          <w:spacing w:val="-1"/>
          <w:sz w:val="24"/>
          <w:szCs w:val="24"/>
          <w:shd w:val="clear" w:color="auto" w:fill="EEEEEE"/>
        </w:rPr>
        <w:t>_</w:t>
      </w:r>
      <w:proofErr w:type="gramStart"/>
      <w:r w:rsidRPr="005C3205">
        <w:rPr>
          <w:rStyle w:val="HTMLCode"/>
          <w:rFonts w:ascii="Calibri" w:hAnsi="Calibri" w:cs="Calibri"/>
          <w:color w:val="1B1B1B"/>
          <w:spacing w:val="-1"/>
          <w:sz w:val="24"/>
          <w:szCs w:val="24"/>
          <w:shd w:val="clear" w:color="auto" w:fill="EEEEEE"/>
        </w:rPr>
        <w:t>_</w:t>
      </w:r>
      <w:r w:rsidRPr="005C3205">
        <w:rPr>
          <w:rFonts w:ascii="Calibri" w:hAnsi="Calibri" w:cs="Calibri"/>
          <w:shd w:val="clear" w:color="auto" w:fill="FFFFFF"/>
        </w:rPr>
        <w:t> :</w:t>
      </w:r>
      <w:proofErr w:type="gramEnd"/>
      <w:r w:rsidRPr="005C3205">
        <w:rPr>
          <w:rFonts w:ascii="Calibri" w:hAnsi="Calibri" w:cs="Calibri"/>
          <w:shd w:val="clear" w:color="auto" w:fill="FFFFFF"/>
        </w:rPr>
        <w:t xml:space="preserve"> 2 </w:t>
      </w:r>
      <w:proofErr w:type="spellStart"/>
      <w:r w:rsidRPr="005C3205">
        <w:rPr>
          <w:rFonts w:ascii="Calibri" w:hAnsi="Calibri" w:cs="Calibri"/>
          <w:shd w:val="clear" w:color="auto" w:fill="FFFFFF"/>
        </w:rPr>
        <w:t>gạch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dưới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: </w:t>
      </w:r>
      <w:proofErr w:type="spellStart"/>
      <w:r w:rsidRPr="005C3205">
        <w:rPr>
          <w:rFonts w:ascii="Calibri" w:hAnsi="Calibri" w:cs="Calibri"/>
          <w:shd w:val="clear" w:color="auto" w:fill="FFFFFF"/>
        </w:rPr>
        <w:t>Đặt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trước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block con </w:t>
      </w:r>
    </w:p>
    <w:p w14:paraId="170F498F" w14:textId="0352ED5B" w:rsidR="00271C1B" w:rsidRPr="005C3205" w:rsidRDefault="00271C1B" w:rsidP="00271C1B">
      <w:pPr>
        <w:rPr>
          <w:rFonts w:ascii="Calibri" w:hAnsi="Calibri" w:cs="Calibri"/>
        </w:rPr>
      </w:pPr>
      <w:r w:rsidRPr="005C3205">
        <w:rPr>
          <w:rFonts w:ascii="Calibri" w:hAnsi="Calibri" w:cs="Calibri"/>
          <w:shd w:val="clear" w:color="auto" w:fill="FFFFFF"/>
        </w:rPr>
        <w:tab/>
      </w:r>
      <w:proofErr w:type="gramStart"/>
      <w:r w:rsidRPr="005C3205">
        <w:rPr>
          <w:rStyle w:val="HTMLCode"/>
          <w:rFonts w:ascii="Calibri" w:hAnsi="Calibri" w:cs="Calibri"/>
          <w:color w:val="1B1B1B"/>
          <w:spacing w:val="-1"/>
          <w:sz w:val="24"/>
          <w:szCs w:val="24"/>
          <w:shd w:val="clear" w:color="auto" w:fill="EEEEEE"/>
        </w:rPr>
        <w:t>--</w:t>
      </w:r>
      <w:r w:rsidRPr="005C3205">
        <w:rPr>
          <w:rFonts w:ascii="Calibri" w:hAnsi="Calibri" w:cs="Calibri"/>
          <w:shd w:val="clear" w:color="auto" w:fill="FFFFFF"/>
        </w:rPr>
        <w:t> :</w:t>
      </w:r>
      <w:proofErr w:type="gramEnd"/>
      <w:r w:rsidRPr="005C3205">
        <w:rPr>
          <w:rFonts w:ascii="Calibri" w:hAnsi="Calibri" w:cs="Calibri"/>
          <w:shd w:val="clear" w:color="auto" w:fill="FFFFFF"/>
        </w:rPr>
        <w:t xml:space="preserve"> 2 </w:t>
      </w:r>
      <w:proofErr w:type="spellStart"/>
      <w:r w:rsidRPr="005C3205">
        <w:rPr>
          <w:rFonts w:ascii="Calibri" w:hAnsi="Calibri" w:cs="Calibri"/>
          <w:shd w:val="clear" w:color="auto" w:fill="FFFFFF"/>
        </w:rPr>
        <w:t>gạch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ngang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: </w:t>
      </w:r>
      <w:proofErr w:type="spellStart"/>
      <w:r w:rsidRPr="005C3205">
        <w:rPr>
          <w:rFonts w:ascii="Calibri" w:hAnsi="Calibri" w:cs="Calibri"/>
          <w:shd w:val="clear" w:color="auto" w:fill="FFFFFF"/>
        </w:rPr>
        <w:t>Đặt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trước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thuộc</w:t>
      </w:r>
      <w:proofErr w:type="spellEnd"/>
      <w:r w:rsidRPr="005C3205">
        <w:rPr>
          <w:rFonts w:ascii="Calibri" w:hAnsi="Calibri" w:cs="Calibri"/>
          <w:shd w:val="clear" w:color="auto" w:fill="FFFFFF"/>
        </w:rPr>
        <w:t xml:space="preserve"> </w:t>
      </w:r>
      <w:proofErr w:type="spellStart"/>
      <w:r w:rsidRPr="005C3205">
        <w:rPr>
          <w:rFonts w:ascii="Calibri" w:hAnsi="Calibri" w:cs="Calibri"/>
          <w:shd w:val="clear" w:color="auto" w:fill="FFFFFF"/>
        </w:rPr>
        <w:t>tính</w:t>
      </w:r>
      <w:proofErr w:type="spellEnd"/>
    </w:p>
    <w:p w14:paraId="1AA67A7D" w14:textId="77777777" w:rsidR="00271C1B" w:rsidRPr="005C3205" w:rsidRDefault="00271C1B" w:rsidP="0040073B">
      <w:pPr>
        <w:rPr>
          <w:rFonts w:ascii="Calibri" w:eastAsia="Times New Roman" w:hAnsi="Calibri" w:cs="Calibri"/>
        </w:rPr>
      </w:pPr>
    </w:p>
    <w:p w14:paraId="34EE51F5" w14:textId="77777777" w:rsidR="0040073B" w:rsidRPr="005C3205" w:rsidRDefault="0040073B" w:rsidP="0040073B">
      <w:pPr>
        <w:rPr>
          <w:rFonts w:ascii="Calibri" w:hAnsi="Calibri" w:cs="Calibri"/>
        </w:rPr>
      </w:pPr>
    </w:p>
    <w:p w14:paraId="42CD47C5" w14:textId="61343708" w:rsidR="004D2E21" w:rsidRPr="005C3205" w:rsidRDefault="004D2E21" w:rsidP="004D2E21">
      <w:pPr>
        <w:pStyle w:val="Heading1"/>
        <w:rPr>
          <w:rFonts w:ascii="Calibri" w:hAnsi="Calibri" w:cs="Calibri"/>
          <w:sz w:val="28"/>
          <w:szCs w:val="28"/>
        </w:rPr>
      </w:pPr>
      <w:bookmarkStart w:id="7" w:name="_Toc15544099"/>
      <w:r w:rsidRPr="005C3205">
        <w:rPr>
          <w:rFonts w:ascii="Calibri" w:hAnsi="Calibri" w:cs="Calibri"/>
          <w:sz w:val="28"/>
          <w:szCs w:val="28"/>
        </w:rPr>
        <w:t xml:space="preserve">CÁCH VIẾT </w:t>
      </w:r>
      <w:r w:rsidR="00CA0F84" w:rsidRPr="005C3205">
        <w:rPr>
          <w:rFonts w:ascii="Calibri" w:hAnsi="Calibri" w:cs="Calibri"/>
          <w:sz w:val="28"/>
          <w:szCs w:val="28"/>
        </w:rPr>
        <w:t>COMPONENT</w:t>
      </w:r>
      <w:bookmarkEnd w:id="7"/>
    </w:p>
    <w:p w14:paraId="7A59E574" w14:textId="77777777" w:rsidR="004D2E21" w:rsidRPr="005C3205" w:rsidRDefault="004D2E21" w:rsidP="004D2E21">
      <w:pPr>
        <w:rPr>
          <w:rStyle w:val="Hyperlink"/>
          <w:rFonts w:ascii="Calibri" w:eastAsia="Times New Roman" w:hAnsi="Calibri" w:cs="Calibri"/>
          <w:i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ab/>
      </w:r>
      <w:proofErr w:type="spellStart"/>
      <w:r w:rsidRPr="005C3205">
        <w:rPr>
          <w:rFonts w:ascii="Calibri" w:hAnsi="Calibri" w:cs="Calibri"/>
          <w:sz w:val="28"/>
          <w:szCs w:val="28"/>
        </w:rPr>
        <w:t>Tuân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chuẩn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Airbnb: </w:t>
      </w:r>
      <w:hyperlink r:id="rId8" w:history="1">
        <w:r w:rsidRPr="005C3205">
          <w:rPr>
            <w:rStyle w:val="Hyperlink"/>
            <w:rFonts w:ascii="Calibri" w:eastAsia="Times New Roman" w:hAnsi="Calibri" w:cs="Calibri"/>
            <w:i/>
            <w:sz w:val="28"/>
            <w:szCs w:val="28"/>
          </w:rPr>
          <w:t>https://github.com/UETCodeCamp/jsx-style-guide</w:t>
        </w:r>
      </w:hyperlink>
    </w:p>
    <w:p w14:paraId="4428600D" w14:textId="77777777" w:rsidR="008D5886" w:rsidRPr="005C3205" w:rsidRDefault="008D5886" w:rsidP="004D2E21">
      <w:pPr>
        <w:rPr>
          <w:rFonts w:ascii="Calibri" w:eastAsia="Times New Roman" w:hAnsi="Calibri" w:cs="Calibri"/>
          <w:sz w:val="28"/>
          <w:szCs w:val="28"/>
        </w:rPr>
      </w:pPr>
    </w:p>
    <w:p w14:paraId="2D45E0F9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48"/>
          <w:szCs w:val="48"/>
        </w:rPr>
      </w:pPr>
      <w:bookmarkStart w:id="8" w:name="_Toc15544100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Những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luật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cơ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bản</w:t>
      </w:r>
      <w:bookmarkEnd w:id="8"/>
      <w:proofErr w:type="spellEnd"/>
    </w:p>
    <w:p w14:paraId="6CD478C3" w14:textId="77777777" w:rsidR="003837A5" w:rsidRPr="005C3205" w:rsidRDefault="003837A5" w:rsidP="003837A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Chỉ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chứa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React Component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1 file.</w:t>
      </w:r>
    </w:p>
    <w:p w14:paraId="2E29B58B" w14:textId="77777777" w:rsidR="003837A5" w:rsidRPr="005C3205" w:rsidRDefault="003837A5" w:rsidP="003837A5">
      <w:pPr>
        <w:numPr>
          <w:ilvl w:val="0"/>
          <w:numId w:val="6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Tuy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nhiên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những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khả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năng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lại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(</w:t>
      </w:r>
      <w:hyperlink r:id="rId9" w:anchor="stateless-functions" w:history="1">
        <w:r w:rsidRPr="005C3205">
          <w:rPr>
            <w:rStyle w:val="Hyperlink"/>
            <w:rFonts w:ascii="Calibri" w:eastAsia="Times New Roman" w:hAnsi="Calibri" w:cs="Calibri"/>
            <w:color w:val="0366D6"/>
            <w:sz w:val="28"/>
            <w:szCs w:val="28"/>
          </w:rPr>
          <w:t xml:space="preserve">Stateless Component, </w:t>
        </w:r>
        <w:proofErr w:type="spellStart"/>
        <w:r w:rsidRPr="005C3205">
          <w:rPr>
            <w:rStyle w:val="Hyperlink"/>
            <w:rFonts w:ascii="Calibri" w:eastAsia="Times New Roman" w:hAnsi="Calibri" w:cs="Calibri"/>
            <w:color w:val="0366D6"/>
            <w:sz w:val="28"/>
            <w:szCs w:val="28"/>
          </w:rPr>
          <w:t>hoặc</w:t>
        </w:r>
        <w:proofErr w:type="spellEnd"/>
        <w:r w:rsidRPr="005C3205">
          <w:rPr>
            <w:rStyle w:val="Hyperlink"/>
            <w:rFonts w:ascii="Calibri" w:eastAsia="Times New Roman" w:hAnsi="Calibri" w:cs="Calibri"/>
            <w:color w:val="0366D6"/>
            <w:sz w:val="28"/>
            <w:szCs w:val="28"/>
          </w:rPr>
          <w:t xml:space="preserve"> Pure Components</w:t>
        </w:r>
      </w:hyperlink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thể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viết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chung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file.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: </w:t>
      </w:r>
      <w:hyperlink r:id="rId10" w:anchor="ignorestateless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react/no-multi-comp</w:t>
        </w:r>
      </w:hyperlink>
      <w:r w:rsidRPr="005C3205">
        <w:rPr>
          <w:rFonts w:ascii="Calibri" w:eastAsia="Times New Roman" w:hAnsi="Calibri" w:cs="Calibri"/>
          <w:color w:val="24292E"/>
          <w:sz w:val="28"/>
          <w:szCs w:val="28"/>
        </w:rPr>
        <w:t>.</w:t>
      </w:r>
    </w:p>
    <w:p w14:paraId="11267422" w14:textId="77777777" w:rsidR="003837A5" w:rsidRPr="005C3205" w:rsidRDefault="003837A5" w:rsidP="003837A5">
      <w:pPr>
        <w:numPr>
          <w:ilvl w:val="0"/>
          <w:numId w:val="6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cú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pháp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JSX.  -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React.createElement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chung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cú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pháp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JSX.</w:t>
      </w:r>
    </w:p>
    <w:p w14:paraId="0B41FFA4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0" w:after="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9" w:name="_Toc15544101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So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sánh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class vs </w:t>
      </w:r>
      <w:proofErr w:type="spellStart"/>
      <w:r w:rsidRPr="008D7262">
        <w:rPr>
          <w:rStyle w:val="HTMLCode"/>
          <w:rFonts w:ascii="Calibri" w:hAnsi="Calibri" w:cs="Calibri"/>
          <w:color w:val="24292E"/>
          <w:sz w:val="24"/>
          <w:szCs w:val="24"/>
        </w:rPr>
        <w:t>React.createClass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 vs stateless</w:t>
      </w:r>
      <w:bookmarkEnd w:id="9"/>
    </w:p>
    <w:p w14:paraId="7DF8EE65" w14:textId="77777777" w:rsidR="003837A5" w:rsidRPr="005C3205" w:rsidRDefault="003837A5" w:rsidP="003837A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lastRenderedPageBreak/>
        <w:t>Nếu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state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refs,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 xml:space="preserve">class extends 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React.Component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React.createClass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11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react/prefer-es6-class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hyperlink r:id="rId12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react/prefer-stateless-function</w:t>
        </w:r>
      </w:hyperlink>
    </w:p>
    <w:p w14:paraId="51DEA542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6576A586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Listing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createClass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({</w:t>
      </w:r>
    </w:p>
    <w:p w14:paraId="13B8E9A3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// ...</w:t>
      </w:r>
    </w:p>
    <w:p w14:paraId="37E7D188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535E148A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state</w:t>
      </w:r>
      <w:proofErr w:type="gram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5B46CC92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4622E018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});</w:t>
      </w:r>
    </w:p>
    <w:p w14:paraId="42FBD781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2874116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29D8BEF0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Listing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7B21BDC6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// ...</w:t>
      </w:r>
    </w:p>
    <w:p w14:paraId="587A44CC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65AE274A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state</w:t>
      </w:r>
      <w:proofErr w:type="gram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65263246" w14:textId="77777777" w:rsidR="003837A5" w:rsidRPr="005C3205" w:rsidRDefault="003837A5" w:rsidP="003837A5">
      <w:pPr>
        <w:pStyle w:val="HTMLPreformatted"/>
        <w:numPr>
          <w:ilvl w:val="0"/>
          <w:numId w:val="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056392F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58096737" w14:textId="77777777" w:rsidR="003837A5" w:rsidRPr="005C3205" w:rsidRDefault="003837A5" w:rsidP="003837A5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state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refs,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khai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(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arrow function)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class:</w:t>
      </w:r>
    </w:p>
    <w:p w14:paraId="7BC99B3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05599C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Listing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6EFA261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0D94FBC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gram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278CEAD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6419641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3D218C1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4B09127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(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dựa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vào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tên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để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suy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luận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thì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rất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đau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đầu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)</w:t>
      </w:r>
    </w:p>
    <w:p w14:paraId="3617636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Listing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1"/>
          <w:szCs w:val="21"/>
        </w:rPr>
        <w:t xml:space="preserve">({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 })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</w:t>
      </w:r>
    </w:p>
    <w:p w14:paraId="3A4E763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6F1ABEA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);</w:t>
      </w:r>
    </w:p>
    <w:p w14:paraId="700FF05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2E8523E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4BE77E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Listing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}) {</w:t>
      </w:r>
    </w:p>
    <w:p w14:paraId="5A0BD5B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hello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131237F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7D7EC050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0" w:name="_Toc15544102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Đặt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tên</w:t>
      </w:r>
      <w:bookmarkEnd w:id="10"/>
      <w:proofErr w:type="spellEnd"/>
    </w:p>
    <w:p w14:paraId="02A4B4F4" w14:textId="4B98B190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Phần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mở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rộng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(extensions)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phần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mở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rộng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.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js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hoặc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.jsx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React Components.</w:t>
      </w:r>
    </w:p>
    <w:p w14:paraId="03BE99BC" w14:textId="77777777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file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chuẩn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PascalCase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file.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ReservationCard.jsx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.</w:t>
      </w:r>
    </w:p>
    <w:p w14:paraId="421C7167" w14:textId="77777777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lastRenderedPageBreak/>
        <w:t>Tên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tham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proofErr w:type="gram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chiếu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(</w:t>
      </w:r>
      <w:proofErr w:type="gram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Reference Naming)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PascalCase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React components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camelCase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(instances)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chúng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13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-pascal-case</w:t>
        </w:r>
      </w:hyperlink>
    </w:p>
    <w:p w14:paraId="58375E6A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F2DE98A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./</w:t>
      </w:r>
      <w:proofErr w:type="spellStart"/>
      <w:proofErr w:type="gram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ReservationCard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7F653596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68C5AF41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2E142E2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./</w:t>
      </w:r>
      <w:proofErr w:type="spellStart"/>
      <w:proofErr w:type="gram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ReservationCard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16CF8BA8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332D5E50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6E87E8F8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ReservationItem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6F015DFD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27FA255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15834E41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reservationItem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695DD001" w14:textId="77777777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Component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file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ReservationCard.jsx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tham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chiếu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Tuy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nhiên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gốc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thư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hãy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index.jsx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file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thư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component:</w:t>
      </w:r>
    </w:p>
    <w:p w14:paraId="4F019FA3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C5611ED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Footer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./</w:t>
      </w:r>
      <w:proofErr w:type="gram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Footer/Footer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5CFA5F2D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C223664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178D432B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Footer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./</w:t>
      </w:r>
      <w:proofErr w:type="gram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Footer/index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21567BE0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DDAFD25" w14:textId="77777777" w:rsidR="003837A5" w:rsidRPr="005C3205" w:rsidRDefault="003837A5" w:rsidP="003837A5">
      <w:pPr>
        <w:pStyle w:val="HTMLPreformatted"/>
        <w:numPr>
          <w:ilvl w:val="0"/>
          <w:numId w:val="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252E33D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Footer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./</w:t>
      </w:r>
      <w:proofErr w:type="gram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Footer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78873F7A" w14:textId="77777777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Higher-order Component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kết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hợp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Higher-order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đuợc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displayName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(</w:t>
      </w:r>
      <w:proofErr w:type="spellStart"/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hiển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thị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đuợc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ra.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bậc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cao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withFoo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Bar</w:t>
      </w:r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sẽ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ra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displayName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withFoo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(Bar)</w:t>
      </w:r>
      <w:r w:rsidRPr="005C3205">
        <w:rPr>
          <w:rFonts w:ascii="Calibri" w:hAnsi="Calibri" w:cs="Calibri"/>
          <w:color w:val="24292E"/>
          <w:sz w:val="28"/>
          <w:szCs w:val="28"/>
        </w:rPr>
        <w:t>.</w:t>
      </w:r>
    </w:p>
    <w:p w14:paraId="779B27FF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6A737D"/>
          <w:sz w:val="21"/>
          <w:szCs w:val="21"/>
        </w:rPr>
        <w:t>displayName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đuợc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bởi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những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cụ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phát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triển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lỗi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giá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trị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hiện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rõ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mối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quan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hệ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này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sẽ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giúp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chúng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hiểu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rõ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chuyện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đang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xảy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ra.</w:t>
      </w:r>
    </w:p>
    <w:p w14:paraId="165A6B6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5D8364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withFoo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spellStart"/>
      <w:proofErr w:type="gramEnd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72A7EB8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WithFoo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2F04A0A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5F93AFB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3FC9985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33E506C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7443138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C521F0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withFoo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spellStart"/>
      <w:proofErr w:type="gramEnd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057E284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WithFoo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53DC6E4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4A8094D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lastRenderedPageBreak/>
        <w:t xml:space="preserve">  }</w:t>
      </w:r>
    </w:p>
    <w:p w14:paraId="41DB6C5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19D7930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wrappedComponentName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displayName</w:t>
      </w:r>
      <w:proofErr w:type="spellEnd"/>
    </w:p>
    <w:p w14:paraId="7E305C7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||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name</w:t>
      </w:r>
    </w:p>
    <w:p w14:paraId="2057404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||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Component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4E49CCE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0047272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WithFoo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displayName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`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withFoo</w:t>
      </w:r>
      <w:proofErr w:type="spellEnd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(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${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wrappedComponentName</w:t>
      </w:r>
      <w:proofErr w:type="spellEnd"/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}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)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`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44B56CC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WithFoo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7F1A692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333FFB9E" w14:textId="77777777" w:rsidR="003837A5" w:rsidRPr="005C3205" w:rsidRDefault="003837A5" w:rsidP="003837A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Style w:val="Strong"/>
          <w:rFonts w:ascii="Calibri" w:hAnsi="Calibri" w:cs="Calibri"/>
          <w:color w:val="24292E"/>
          <w:sz w:val="28"/>
          <w:szCs w:val="28"/>
        </w:rPr>
        <w:t xml:space="preserve"> Props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Tránh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DOM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đích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.</w:t>
      </w:r>
    </w:p>
    <w:p w14:paraId="38A4B424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Mọi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nguời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đợi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props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như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6A737D"/>
          <w:sz w:val="21"/>
          <w:szCs w:val="21"/>
        </w:rPr>
        <w:t>style</w:t>
      </w:r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6A737D"/>
          <w:sz w:val="21"/>
          <w:szCs w:val="21"/>
        </w:rPr>
        <w:t>className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ý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riêng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Việc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đổi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đích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API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gốc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mã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đọc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bảo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thậm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gây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ra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lỗi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.</w:t>
      </w:r>
    </w:p>
    <w:p w14:paraId="219F977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28216D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style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fancy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3B2AD1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08A8132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32F43D1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className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fancy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ED8D82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3FEA05F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FF4E4B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variant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fancy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0F6716E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1" w:name="_Toc15544103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Khai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báo</w:t>
      </w:r>
      <w:bookmarkEnd w:id="11"/>
      <w:proofErr w:type="spellEnd"/>
    </w:p>
    <w:p w14:paraId="496A70F6" w14:textId="77777777" w:rsidR="003837A5" w:rsidRPr="005C3205" w:rsidRDefault="003837A5" w:rsidP="003837A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displayName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Components.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bằng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references(</w:t>
      </w:r>
      <w:proofErr w:type="spellStart"/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tham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chiếu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).</w:t>
      </w:r>
    </w:p>
    <w:p w14:paraId="137C6BB4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73CA62B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createClass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({</w:t>
      </w:r>
    </w:p>
    <w:p w14:paraId="5CBF87ED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displayName</w:t>
      </w:r>
      <w:proofErr w:type="spellEnd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ReservationCard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3ACE73CD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một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số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thứ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khác</w:t>
      </w:r>
      <w:proofErr w:type="spellEnd"/>
    </w:p>
    <w:p w14:paraId="1D3D5E1C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});</w:t>
      </w:r>
    </w:p>
    <w:p w14:paraId="56501B75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A3A35B0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62A8725" w14:textId="77777777" w:rsidR="003837A5" w:rsidRPr="005C3205" w:rsidRDefault="003837A5" w:rsidP="003837A5">
      <w:pPr>
        <w:pStyle w:val="HTMLPreformatted"/>
        <w:numPr>
          <w:ilvl w:val="0"/>
          <w:numId w:val="10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ReservationCard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288F40A1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1AAF1E15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2" w:name="_Toc15544104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Căn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chỉnh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mã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nguồn</w:t>
      </w:r>
      <w:bookmarkEnd w:id="12"/>
      <w:proofErr w:type="spellEnd"/>
    </w:p>
    <w:p w14:paraId="4B21CAF1" w14:textId="77777777" w:rsidR="003837A5" w:rsidRPr="005C3205" w:rsidRDefault="003837A5" w:rsidP="003837A5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Căn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chỉnh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cú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pháp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JSX. eslint: </w:t>
      </w:r>
      <w:hyperlink r:id="rId14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react/jsx-closing-bracket-location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hyperlink r:id="rId15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react/jsx-closing-tag-location</w:t>
        </w:r>
      </w:hyperlink>
    </w:p>
    <w:p w14:paraId="6A736C0B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6904E2CC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7B7D8F29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lastRenderedPageBreak/>
        <w:t xml:space="preserve">   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anotherSuperLongParam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baz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1AEA1D0B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269004C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313D1A29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1021535D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6987E0AA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anotherSuperLongParam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baz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1CC2B759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75007FC9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F33338A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Nếu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props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phù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hợp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trong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một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dòng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thì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giữ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nó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trên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cùng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một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dòng</w:t>
      </w:r>
      <w:proofErr w:type="spellEnd"/>
    </w:p>
    <w:p w14:paraId="5A4CEFCD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4986DED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76BE10DC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Component con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được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thụt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lề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bình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thường</w:t>
      </w:r>
      <w:proofErr w:type="spellEnd"/>
    </w:p>
    <w:p w14:paraId="7499BA1C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4885BD7B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4DC2F485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anotherSuperLongParam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baz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4B2B6E2E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5C2EA8B6" w14:textId="77777777" w:rsidR="003837A5" w:rsidRPr="005C3205" w:rsidRDefault="003837A5" w:rsidP="003837A5">
      <w:pPr>
        <w:pStyle w:val="HTMLPreformatted"/>
        <w:numPr>
          <w:ilvl w:val="0"/>
          <w:numId w:val="11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Quux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050B2B5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188A0DDC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3" w:name="_Toc15544105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Dấu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nháy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đơn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và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nháy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kép</w:t>
      </w:r>
      <w:bookmarkEnd w:id="13"/>
      <w:proofErr w:type="spellEnd"/>
    </w:p>
    <w:p w14:paraId="03426A52" w14:textId="77777777" w:rsidR="003837A5" w:rsidRPr="005C3205" w:rsidRDefault="003837A5" w:rsidP="003837A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kép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(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JSX,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nhưng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nháy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(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tất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cả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JS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proofErr w:type="spellStart"/>
      <w:r w:rsidR="0090478B" w:rsidRPr="005C3205">
        <w:fldChar w:fldCharType="begin"/>
      </w:r>
      <w:r w:rsidR="0090478B" w:rsidRPr="005C3205">
        <w:rPr>
          <w:rFonts w:ascii="Calibri" w:hAnsi="Calibri" w:cs="Calibri"/>
          <w:sz w:val="28"/>
          <w:szCs w:val="28"/>
        </w:rPr>
        <w:instrText xml:space="preserve"> HYPERLINK "https://eslint.org/docs/rules/jsx-quotes" </w:instrText>
      </w:r>
      <w:r w:rsidR="0090478B" w:rsidRPr="005C3205">
        <w:fldChar w:fldCharType="separate"/>
      </w:r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jsx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-quotes</w:t>
      </w:r>
      <w:r w:rsidR="0090478B" w:rsidRPr="005C3205">
        <w:rPr>
          <w:rStyle w:val="Hyperlink"/>
          <w:rFonts w:ascii="Calibri" w:hAnsi="Calibri" w:cs="Calibri"/>
          <w:color w:val="0366D6"/>
          <w:sz w:val="28"/>
          <w:szCs w:val="28"/>
        </w:rPr>
        <w:fldChar w:fldCharType="end"/>
      </w:r>
    </w:p>
    <w:p w14:paraId="25F58483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HTML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thường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thường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ngoặc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kép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vậy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JSX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cũng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như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thế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.</w:t>
      </w:r>
    </w:p>
    <w:p w14:paraId="56E95C5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187B89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EC23E6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5CE1717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FCB30A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11686F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18451EE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EBE737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style</w:t>
      </w:r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left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20px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}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B60218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11F3F41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56E7F65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style</w:t>
      </w:r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left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20px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}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1BE2353C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4" w:name="_Toc15544106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Khoảng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trắng</w:t>
      </w:r>
      <w:bookmarkEnd w:id="14"/>
      <w:proofErr w:type="spellEnd"/>
    </w:p>
    <w:p w14:paraId="5020F92A" w14:textId="77777777" w:rsidR="003837A5" w:rsidRPr="005C3205" w:rsidRDefault="003837A5" w:rsidP="003837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duy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nhất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space(</w:t>
      </w:r>
      <w:proofErr w:type="spellStart"/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khoảng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trắng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16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no-multi-spaces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, </w:t>
      </w:r>
      <w:hyperlink r:id="rId17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-tag-spacing</w:t>
        </w:r>
      </w:hyperlink>
    </w:p>
    <w:p w14:paraId="1C03AD35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41881C6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4B37799F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A41A9CC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rất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341BB334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         /&gt;</w:t>
      </w:r>
    </w:p>
    <w:p w14:paraId="25B69F4B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6A09CC12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14E6C7DA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748DAC97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7A23181C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F60E2BC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32E703D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638A2145" w14:textId="77777777" w:rsidR="003837A5" w:rsidRPr="005C3205" w:rsidRDefault="003837A5" w:rsidP="003837A5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khoảng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trắng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giữa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giá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trị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nhọn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18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-curly-spacing</w:t>
        </w:r>
      </w:hyperlink>
    </w:p>
    <w:p w14:paraId="452B44AF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7F6C7A4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baz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1559ECB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CB99EC7" w14:textId="77777777" w:rsidR="003837A5" w:rsidRPr="005C3205" w:rsidRDefault="003837A5" w:rsidP="003837A5">
      <w:pPr>
        <w:pStyle w:val="HTMLPreformatted"/>
        <w:numPr>
          <w:ilvl w:val="0"/>
          <w:numId w:val="13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</w:p>
    <w:p w14:paraId="480CE147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baz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312B4858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5" w:name="_Toc15544107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Props</w:t>
      </w:r>
      <w:bookmarkEnd w:id="15"/>
    </w:p>
    <w:p w14:paraId="648332DB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camelCase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 (</w:t>
      </w:r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camelCase :</w:t>
      </w:r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viết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chữa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đầu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từ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từ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đầu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tiên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cụm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thì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viết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thường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)</w:t>
      </w:r>
    </w:p>
    <w:p w14:paraId="1842E21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8E745DF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3B704F7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UserName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5EA608D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phone_number</w:t>
      </w:r>
      <w:proofErr w:type="spellEnd"/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gramEnd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12345678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22AEBE55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24C897A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3E6D994F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D9F50C8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33EABD68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userName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4F7113D3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phoneNumber</w:t>
      </w:r>
      <w:proofErr w:type="spellEnd"/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gramEnd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12345678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401265B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1CD4CBB7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Bỏ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giá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trị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thực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rõ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ràng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true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19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boolean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-value</w:t>
        </w:r>
      </w:hyperlink>
    </w:p>
    <w:p w14:paraId="2A97E1BB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1FBB89E5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78A5CA3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hidden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true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0B4A95E4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47650872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A01D53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35E0DC8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4A4360D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hidden</w:t>
      </w:r>
    </w:p>
    <w:p w14:paraId="15E7C266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77197AC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788E9B5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A7A997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hidden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C5F87AF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lastRenderedPageBreak/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alt</w:t>
      </w:r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img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giá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trị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NULL ,</w:t>
      </w:r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alt</w:t>
      </w:r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chuỗi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rỗng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img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role="presentation"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0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jsx-a11y/alt-text</w:t>
        </w:r>
      </w:hyperlink>
    </w:p>
    <w:p w14:paraId="57E529A7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D7BC6C9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6085BBB3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57EA217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661CFA96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alt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Me waving hello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00C6291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4D23B7C4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6E4DB491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alt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3615063A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F9CBA1B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1A9C924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role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presentation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03A35F12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từ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"image", "photo",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"picture"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img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alt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 props.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1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jsx-a11y/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img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-redundant-alt</w:t>
        </w:r>
      </w:hyperlink>
    </w:p>
    <w:p w14:paraId="2D82E366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Screenreaders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đã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tự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hiểu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6A737D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 elements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image(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ảnh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),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vậy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khai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tin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này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alt</w:t>
      </w:r>
    </w:p>
    <w:p w14:paraId="115A79D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7006F37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alt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Picture of me waving hello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6B7697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05560E4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516F03B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img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src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hello.jpg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alt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Me waving hello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2AEEBE0E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Chỉ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hyperlink r:id="rId22" w:anchor="role_definitions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ARIA roles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3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jsx-a11y/aria-role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hợp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lệ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trừu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. </w:t>
      </w:r>
      <w:hyperlink r:id="rId24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jsx-a11y/aria-role</w:t>
        </w:r>
      </w:hyperlink>
    </w:p>
    <w:p w14:paraId="23FDDD81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-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không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phải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ARIA roles</w:t>
      </w:r>
    </w:p>
    <w:p w14:paraId="5D275D1A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role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datepicker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A2B93F9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4D89605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//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- ARIA roles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trừu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tượng</w:t>
      </w:r>
      <w:proofErr w:type="spellEnd"/>
    </w:p>
    <w:p w14:paraId="03FFFA23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role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range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0E2BCCA9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41572ED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8AD81F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role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button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360BF78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accessKey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elements.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5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jsx-a11y/no-access-key</w:t>
        </w:r>
      </w:hyperlink>
    </w:p>
    <w:p w14:paraId="719E4265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gramStart"/>
      <w:r w:rsidRPr="005C3205">
        <w:rPr>
          <w:rFonts w:ascii="Calibri" w:hAnsi="Calibri" w:cs="Calibri"/>
          <w:color w:val="6A737D"/>
          <w:sz w:val="28"/>
          <w:szCs w:val="28"/>
        </w:rPr>
        <w:t>sao ?</w:t>
      </w:r>
      <w:proofErr w:type="gram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Sự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mâu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thuẫn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giữa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phím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tắt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lệnh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bàn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phím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những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người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screenreaders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phức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tạp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hóa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khả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năng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tiếp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cận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.</w:t>
      </w:r>
    </w:p>
    <w:p w14:paraId="5F661AC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6B1ED28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accessKey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1880989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186B587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692C8A4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6CC13AC7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Tránh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chỉ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số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mảng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(index)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key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unique </w:t>
      </w:r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ID(</w:t>
      </w:r>
      <w:proofErr w:type="spellStart"/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danh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duy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nhất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). (</w:t>
      </w:r>
      <w:hyperlink r:id="rId26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why?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)</w:t>
      </w:r>
    </w:p>
    <w:p w14:paraId="4BF8C998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25ABC3D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map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index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)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</w:p>
    <w:p w14:paraId="0DF438D8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lastRenderedPageBreak/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Todo</w:t>
      </w:r>
      <w:proofErr w:type="spellEnd"/>
    </w:p>
    <w:p w14:paraId="6D357149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3647EDEA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key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index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007EEF2C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20AA1133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)}</w:t>
      </w:r>
    </w:p>
    <w:p w14:paraId="37629D6F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D3E6A6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3E83CC2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map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spellStart"/>
      <w:proofErr w:type="gramEnd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</w:t>
      </w:r>
    </w:p>
    <w:p w14:paraId="613ACD00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Todo</w:t>
      </w:r>
      <w:proofErr w:type="spellEnd"/>
    </w:p>
    <w:p w14:paraId="27D76FFD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0EF00179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key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todo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id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28753A27" w14:textId="77777777" w:rsidR="003837A5" w:rsidRPr="005C3205" w:rsidRDefault="003837A5" w:rsidP="003837A5">
      <w:pPr>
        <w:pStyle w:val="HTMLPreformatted"/>
        <w:numPr>
          <w:ilvl w:val="0"/>
          <w:numId w:val="14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3444B0A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))}</w:t>
      </w:r>
    </w:p>
    <w:p w14:paraId="4A3AB3C4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xác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rõ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ràng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color w:val="24292E"/>
          <w:sz w:val="28"/>
          <w:szCs w:val="28"/>
        </w:rPr>
        <w:t>defaultProp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(</w:t>
      </w:r>
      <w:proofErr w:type="spellStart"/>
      <w:proofErr w:type="gramEnd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tất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cả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non-required props(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bắt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).</w:t>
      </w:r>
    </w:p>
    <w:p w14:paraId="490F34A7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propTypes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coi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như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tài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cung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cấp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color w:val="6A737D"/>
          <w:sz w:val="28"/>
          <w:szCs w:val="28"/>
        </w:rPr>
        <w:t>defaultProps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,</w:t>
      </w:r>
      <w:proofErr w:type="gram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người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đọc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mã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nguồn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đoán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quá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nhiều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Ngoài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ra,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bỏ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qua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số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kiểm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color w:val="6A737D"/>
          <w:sz w:val="28"/>
          <w:szCs w:val="28"/>
        </w:rPr>
        <w:t>kiểu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(</w:t>
      </w:r>
      <w:proofErr w:type="gramEnd"/>
      <w:r w:rsidRPr="005C3205">
        <w:rPr>
          <w:rFonts w:ascii="Calibri" w:hAnsi="Calibri" w:cs="Calibri"/>
          <w:color w:val="6A737D"/>
          <w:sz w:val="28"/>
          <w:szCs w:val="28"/>
        </w:rPr>
        <w:t>type checking).</w:t>
      </w:r>
    </w:p>
    <w:p w14:paraId="6763CB5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7A7C152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SFC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bar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children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}) {</w:t>
      </w:r>
    </w:p>
    <w:p w14:paraId="0543750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bar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children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07EC249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0944996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SFC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27BE21D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foo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number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isRequired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442526F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string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6055E21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children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node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59CEB9C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};</w:t>
      </w:r>
    </w:p>
    <w:p w14:paraId="6ABA276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0286EDB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D5A680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SFC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bar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children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}) {</w:t>
      </w:r>
    </w:p>
    <w:p w14:paraId="60550F7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foo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bar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children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3A3F009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1E05F80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SFC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6608B1E1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foo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number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isRequired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769CEB5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string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7CFC4F7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children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node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7680E47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};</w:t>
      </w:r>
    </w:p>
    <w:p w14:paraId="49CA770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SFC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defaultProps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7745763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''</w:t>
      </w:r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3ED46BE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children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null</w:t>
      </w:r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763B593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};</w:t>
      </w:r>
    </w:p>
    <w:p w14:paraId="5DD9D7C9" w14:textId="77777777" w:rsidR="003837A5" w:rsidRPr="005C3205" w:rsidRDefault="003837A5" w:rsidP="003837A5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chế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lạm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toán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spread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việc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props</w:t>
      </w:r>
    </w:p>
    <w:p w14:paraId="09382758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lastRenderedPageBreak/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khả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năng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props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thiết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xuống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Components.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React v15.6.1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trờ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lên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 </w:t>
      </w:r>
      <w:proofErr w:type="spellStart"/>
      <w:r w:rsidR="0090478B" w:rsidRPr="005C3205">
        <w:fldChar w:fldCharType="begin"/>
      </w:r>
      <w:r w:rsidR="0090478B" w:rsidRPr="005C3205">
        <w:rPr>
          <w:rFonts w:ascii="Calibri" w:hAnsi="Calibri" w:cs="Calibri"/>
          <w:sz w:val="28"/>
          <w:szCs w:val="28"/>
        </w:rPr>
        <w:instrText xml:space="preserve"> HYPERLINK "https://reactjs.org/blog/2017/09/08/dom-attributes-in-react-16.html" </w:instrText>
      </w:r>
      <w:r w:rsidR="0090478B" w:rsidRPr="005C3205">
        <w:fldChar w:fldCharType="separate"/>
      </w:r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chuyển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các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thuộc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tính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không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hợp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lệ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</w:t>
      </w:r>
      <w:proofErr w:type="spellStart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>của</w:t>
      </w:r>
      <w:proofErr w:type="spellEnd"/>
      <w:r w:rsidRPr="005C3205">
        <w:rPr>
          <w:rStyle w:val="Hyperlink"/>
          <w:rFonts w:ascii="Calibri" w:hAnsi="Calibri" w:cs="Calibri"/>
          <w:color w:val="0366D6"/>
          <w:sz w:val="28"/>
          <w:szCs w:val="28"/>
        </w:rPr>
        <w:t xml:space="preserve"> HTML sang DOM</w:t>
      </w:r>
      <w:r w:rsidR="0090478B" w:rsidRPr="005C3205">
        <w:rPr>
          <w:rStyle w:val="Hyperlink"/>
          <w:rFonts w:ascii="Calibri" w:hAnsi="Calibri" w:cs="Calibri"/>
          <w:color w:val="0366D6"/>
          <w:sz w:val="28"/>
          <w:szCs w:val="28"/>
        </w:rPr>
        <w:fldChar w:fldCharType="end"/>
      </w:r>
      <w:r w:rsidRPr="005C3205">
        <w:rPr>
          <w:rFonts w:ascii="Calibri" w:hAnsi="Calibri" w:cs="Calibri"/>
          <w:color w:val="6A737D"/>
          <w:sz w:val="28"/>
          <w:szCs w:val="28"/>
        </w:rPr>
        <w:t>.</w:t>
      </w:r>
    </w:p>
    <w:p w14:paraId="4A4A0EF8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Ngoại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lệ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</w:t>
      </w:r>
    </w:p>
    <w:p w14:paraId="162D1C2F" w14:textId="77777777" w:rsidR="003837A5" w:rsidRPr="005C3205" w:rsidRDefault="003837A5" w:rsidP="003837A5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r w:rsidRPr="005C3205">
        <w:rPr>
          <w:rFonts w:ascii="Calibri" w:hAnsi="Calibri" w:cs="Calibri"/>
          <w:color w:val="24292E"/>
          <w:sz w:val="28"/>
          <w:szCs w:val="28"/>
        </w:rPr>
        <w:t xml:space="preserve">HOCs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xuống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khai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propTypes</w:t>
      </w:r>
      <w:proofErr w:type="spellEnd"/>
    </w:p>
    <w:p w14:paraId="5B9EF39D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HOC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7BF4C53E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Proxy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783FDB59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Fonts w:ascii="Calibri" w:hAnsi="Calibri" w:cs="Calibri"/>
          <w:color w:val="24292E"/>
          <w:sz w:val="21"/>
          <w:szCs w:val="21"/>
        </w:rPr>
        <w:t>Proxy.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44CEE10A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text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string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,</w:t>
      </w:r>
    </w:p>
    <w:p w14:paraId="4F9C1246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isLoading</w:t>
      </w:r>
      <w:proofErr w:type="spellEnd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bool</w:t>
      </w:r>
      <w:proofErr w:type="spellEnd"/>
    </w:p>
    <w:p w14:paraId="3175F8DF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};</w:t>
      </w:r>
    </w:p>
    <w:p w14:paraId="15D95D01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4ED1A89C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5C3E39D1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spellEnd"/>
      <w:proofErr w:type="gram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A3CFC43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70A68169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3EBF88A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54E9B9D8" w14:textId="77777777" w:rsidR="003837A5" w:rsidRPr="005C3205" w:rsidRDefault="003837A5" w:rsidP="003837A5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toán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spread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khai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rõ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ràng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Điều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này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biệt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hữu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ích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test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React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cấu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trúc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beforeEach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Mocha.</w:t>
      </w:r>
    </w:p>
    <w:p w14:paraId="258B6B23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7099E51E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const props = {</w:t>
      </w:r>
    </w:p>
    <w:p w14:paraId="5AF7B412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text: '',</w:t>
      </w:r>
    </w:p>
    <w:p w14:paraId="6BC40043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Fonts w:ascii="Calibri" w:hAnsi="Calibri" w:cs="Calibri"/>
          <w:color w:val="24292E"/>
          <w:sz w:val="21"/>
          <w:szCs w:val="21"/>
        </w:rPr>
        <w:t>isPublished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: false</w:t>
      </w:r>
    </w:p>
    <w:p w14:paraId="594AEF7E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2AD29702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6BF7E038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return (&lt;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} /&gt;);</w:t>
      </w:r>
    </w:p>
    <w:p w14:paraId="1F61C2E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047EC375" w14:textId="77777777" w:rsidR="003837A5" w:rsidRPr="005C3205" w:rsidRDefault="003837A5" w:rsidP="003837A5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chú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: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lọc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props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cần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thiết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Ngoài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ra,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hyperlink r:id="rId27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prop-types-exact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giúp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ngăn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ngừa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lỗi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.</w:t>
      </w:r>
    </w:p>
    <w:p w14:paraId="0E1D0113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9BEF7C5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7E33E713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irrelevantProp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relevantProps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 }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2834D20B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relevantProps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0D6AB981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525B449B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1263D7BC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1B581094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1C80C9F8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irrelevantProp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relevantProps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 }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13D0FE85" w14:textId="77777777" w:rsidR="003837A5" w:rsidRPr="005C3205" w:rsidRDefault="003837A5" w:rsidP="003837A5">
      <w:pPr>
        <w:pStyle w:val="HTMLPreformatted"/>
        <w:numPr>
          <w:ilvl w:val="0"/>
          <w:numId w:val="15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WrappedComponent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...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spellEnd"/>
      <w:proofErr w:type="gram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53C0FC7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2DA284BA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6" w:name="_Toc15544108"/>
      <w:r w:rsidRPr="008D7262">
        <w:rPr>
          <w:rFonts w:ascii="Calibri" w:eastAsia="Times New Roman" w:hAnsi="Calibri" w:cs="Calibri"/>
          <w:color w:val="24292E"/>
          <w:sz w:val="32"/>
          <w:szCs w:val="36"/>
        </w:rPr>
        <w:lastRenderedPageBreak/>
        <w:t>Refs</w:t>
      </w:r>
      <w:bookmarkEnd w:id="16"/>
    </w:p>
    <w:p w14:paraId="4ECA9415" w14:textId="77777777" w:rsidR="003837A5" w:rsidRPr="005C3205" w:rsidRDefault="003837A5" w:rsidP="003837A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lại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(callback)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khai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ref.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8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react/no-string-refs</w:t>
        </w:r>
      </w:hyperlink>
    </w:p>
    <w:p w14:paraId="4C9FD287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2A5C6A46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3665C21E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ref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myRef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78D4C5B2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15B144D6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4CAA934B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6E17E03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53AC03CB" w14:textId="77777777" w:rsidR="003837A5" w:rsidRPr="005C3205" w:rsidRDefault="003837A5" w:rsidP="003837A5">
      <w:pPr>
        <w:pStyle w:val="HTMLPreformatted"/>
        <w:numPr>
          <w:ilvl w:val="0"/>
          <w:numId w:val="16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ref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ref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)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gramStart"/>
      <w:r w:rsidRPr="005C3205">
        <w:rPr>
          <w:rFonts w:ascii="Calibri" w:hAnsi="Calibri" w:cs="Calibri"/>
          <w:color w:val="24292E"/>
          <w:sz w:val="21"/>
          <w:szCs w:val="21"/>
        </w:rPr>
        <w:t xml:space="preserve">{ </w:t>
      </w: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proofErr w:type="gram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myRef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ref</w:t>
      </w:r>
      <w:r w:rsidRPr="005C3205">
        <w:rPr>
          <w:rFonts w:ascii="Calibri" w:hAnsi="Calibri" w:cs="Calibri"/>
          <w:color w:val="24292E"/>
          <w:sz w:val="21"/>
          <w:szCs w:val="21"/>
        </w:rPr>
        <w:t>; }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091A604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53EB91D3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7" w:name="_Toc15544109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Dấu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ngoặc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đơn</w:t>
      </w:r>
      <w:bookmarkEnd w:id="17"/>
      <w:proofErr w:type="spellEnd"/>
    </w:p>
    <w:p w14:paraId="0F46414B" w14:textId="77777777" w:rsidR="003837A5" w:rsidRPr="005C3205" w:rsidRDefault="003837A5" w:rsidP="003837A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gói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JSX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ngoặc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chúng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kéo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dài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nhiều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dòng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29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-wrap-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multilines</w:t>
        </w:r>
        <w:proofErr w:type="spellEnd"/>
      </w:hyperlink>
    </w:p>
    <w:p w14:paraId="15439478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CA3783D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0648A24B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variant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long body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foo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2B86BA77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  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MyChild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6AAC28F1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 &lt;/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69AB8ADA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74FABD36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239AFA9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A14C7BB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5A3F0289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</w:t>
      </w:r>
    </w:p>
    <w:p w14:paraId="3E51250D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variant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long body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foo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4A07310C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MyChild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10F18496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&lt;/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1C781F33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);</w:t>
      </w:r>
    </w:p>
    <w:p w14:paraId="47519D8D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211602A4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64700DF1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,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Khi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chỉ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có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1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dòng</w:t>
      </w:r>
      <w:proofErr w:type="spellEnd"/>
    </w:p>
    <w:p w14:paraId="39D3B184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094DDC10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body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&gt;hello&lt;/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0B0013C1" w14:textId="77777777" w:rsidR="003837A5" w:rsidRPr="005C3205" w:rsidRDefault="003837A5" w:rsidP="003837A5">
      <w:pPr>
        <w:pStyle w:val="HTMLPreformatted"/>
        <w:numPr>
          <w:ilvl w:val="0"/>
          <w:numId w:val="17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body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proofErr w:type="spellStart"/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1D02809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040C2AE1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8" w:name="_Toc15544110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Thẻ</w:t>
      </w:r>
      <w:bookmarkEnd w:id="18"/>
      <w:proofErr w:type="spellEnd"/>
    </w:p>
    <w:p w14:paraId="61D59D2D" w14:textId="77777777" w:rsidR="003837A5" w:rsidRPr="005C3205" w:rsidRDefault="003837A5" w:rsidP="003837A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luôn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(tags)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con.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30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react/self-closing-comp</w:t>
        </w:r>
      </w:hyperlink>
    </w:p>
    <w:p w14:paraId="5AFBC454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7A7A376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variant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stuff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>&gt;&lt;/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45368A48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5863D0A2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0847C6F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variant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stuff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4A80190" w14:textId="77777777" w:rsidR="003837A5" w:rsidRPr="005C3205" w:rsidRDefault="003837A5" w:rsidP="003837A5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thuộc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nhiều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dòng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hãy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thẻ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1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dòng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mới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31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-closing-bracket-location</w:t>
        </w:r>
      </w:hyperlink>
    </w:p>
    <w:p w14:paraId="7C50CE5F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430A0347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722CA2DE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357103F4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baz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baz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</w:t>
      </w:r>
    </w:p>
    <w:p w14:paraId="4BB1714B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7154394A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726AD11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Foo</w:t>
      </w:r>
    </w:p>
    <w:p w14:paraId="31CA2F48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bar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3484A949" w14:textId="77777777" w:rsidR="003837A5" w:rsidRPr="005C3205" w:rsidRDefault="003837A5" w:rsidP="003837A5">
      <w:pPr>
        <w:pStyle w:val="HTMLPreformatted"/>
        <w:numPr>
          <w:ilvl w:val="0"/>
          <w:numId w:val="18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baz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baz</w:t>
      </w:r>
      <w:proofErr w:type="spellEnd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"</w:t>
      </w:r>
    </w:p>
    <w:p w14:paraId="605F1DF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/&gt;</w:t>
      </w:r>
    </w:p>
    <w:p w14:paraId="3C0DCC19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32"/>
          <w:szCs w:val="36"/>
        </w:rPr>
      </w:pPr>
      <w:bookmarkStart w:id="19" w:name="_Toc15544111"/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Phương</w:t>
      </w:r>
      <w:proofErr w:type="spellEnd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32"/>
          <w:szCs w:val="36"/>
        </w:rPr>
        <w:t>thức</w:t>
      </w:r>
      <w:bookmarkEnd w:id="19"/>
      <w:proofErr w:type="spellEnd"/>
    </w:p>
    <w:p w14:paraId="785BB179" w14:textId="77777777" w:rsidR="003837A5" w:rsidRPr="005C3205" w:rsidRDefault="003837A5" w:rsidP="003837A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arrow function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để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bao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đóng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biến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cục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bộ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.</w:t>
      </w:r>
    </w:p>
    <w:p w14:paraId="70B4595A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function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ItemList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51D4CF33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</w:t>
      </w:r>
    </w:p>
    <w:p w14:paraId="6C1DBAF4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ul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4B9A2444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items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map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item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index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)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</w:t>
      </w:r>
    </w:p>
    <w:p w14:paraId="736E27D5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Item</w:t>
      </w:r>
    </w:p>
    <w:p w14:paraId="63FAFC21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 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key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item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key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2EA7719B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 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onClick</w:t>
      </w:r>
      <w:proofErr w:type="spellEnd"/>
      <w:proofErr w:type="gramStart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()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=&gt;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l</w:t>
      </w:r>
      <w:r w:rsidRPr="005C3205">
        <w:rPr>
          <w:rFonts w:ascii="Calibri" w:hAnsi="Calibri" w:cs="Calibri"/>
          <w:color w:val="24292E"/>
          <w:sz w:val="21"/>
          <w:szCs w:val="21"/>
        </w:rPr>
        <w:t>à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mG</w:t>
      </w:r>
      <w:r w:rsidRPr="005C3205">
        <w:rPr>
          <w:rFonts w:ascii="Calibri" w:hAnsi="Calibri" w:cs="Calibri"/>
          <w:color w:val="24292E"/>
          <w:sz w:val="21"/>
          <w:szCs w:val="21"/>
        </w:rPr>
        <w:t>ìĐó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item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name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index</w:t>
      </w:r>
      <w:r w:rsidRPr="005C3205">
        <w:rPr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68BE0532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  /&gt;</w:t>
      </w:r>
    </w:p>
    <w:p w14:paraId="5CDA50B7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  ))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</w:p>
    <w:p w14:paraId="3E57587E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ul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</w:p>
    <w:p w14:paraId="37EAB5B6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);</w:t>
      </w:r>
    </w:p>
    <w:p w14:paraId="4249DC1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268D1115" w14:textId="77777777" w:rsidR="003837A5" w:rsidRPr="005C3205" w:rsidRDefault="003837A5" w:rsidP="003837A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binding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lúc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render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khởi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(constructor).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32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</w:t>
        </w:r>
        <w:proofErr w:type="spellStart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jsx</w:t>
        </w:r>
        <w:proofErr w:type="spellEnd"/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-no-bind</w:t>
        </w:r>
      </w:hyperlink>
    </w:p>
    <w:p w14:paraId="0CD52B59" w14:textId="77777777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sao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bind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render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mỗi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render,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lại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mới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lần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khiến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hiệu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suất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xử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giảm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>.</w:t>
      </w:r>
    </w:p>
    <w:p w14:paraId="68ECAB3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5A70DAB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368426E7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onClickDiv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06D5462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việc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</w:p>
    <w:p w14:paraId="3EF05481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24E69DA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3E3AB967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6DE784E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onClick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onClickDiv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bind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65E3502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5C86390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244704C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53903A5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5F19E2FB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lastRenderedPageBreak/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MyComponent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7F25A1C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constructor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61BD47E1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super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Fonts w:ascii="Calibri" w:hAnsi="Calibri" w:cs="Calibri"/>
          <w:color w:val="24292E"/>
          <w:sz w:val="21"/>
          <w:szCs w:val="21"/>
        </w:rPr>
        <w:t>);</w:t>
      </w:r>
    </w:p>
    <w:p w14:paraId="357B803E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5DF3ADE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onClickDiv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onClickDiv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bind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Fonts w:ascii="Calibri" w:hAnsi="Calibri" w:cs="Calibri"/>
          <w:color w:val="24292E"/>
          <w:sz w:val="21"/>
          <w:szCs w:val="21"/>
        </w:rPr>
        <w:t>);</w:t>
      </w:r>
    </w:p>
    <w:p w14:paraId="6862650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21CACB0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7BDAE32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onClickDiv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1749C17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vui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vẻ</w:t>
      </w:r>
      <w:proofErr w:type="spellEnd"/>
    </w:p>
    <w:p w14:paraId="03909C60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5DCBB8A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6B78F90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1AF73BA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onClick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onClickDiv</w:t>
      </w:r>
      <w:proofErr w:type="spellEnd"/>
      <w:proofErr w:type="gram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/&gt;;</w:t>
      </w:r>
    </w:p>
    <w:p w14:paraId="19B7ED3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4013A99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4D5D4365" w14:textId="77777777" w:rsidR="003837A5" w:rsidRPr="005C3205" w:rsidRDefault="003837A5" w:rsidP="003837A5">
      <w:pPr>
        <w:pStyle w:val="NormalWeb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"_"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đặt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trước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Component</w:t>
      </w:r>
    </w:p>
    <w:p w14:paraId="0DEF4F1D" w14:textId="3BE0B83B" w:rsidR="003837A5" w:rsidRPr="005C3205" w:rsidRDefault="003837A5" w:rsidP="003837A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6A737D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Lí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do?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Vì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gạch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dước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thoảng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số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ngôn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ngữ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biểu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thị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tính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"private".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Tuy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nhiên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giống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ngôn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ngữ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khác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JavaScript,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mọi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thứ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đều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“public”. Cho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dù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dấu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gạch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dưới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vào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hay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không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nó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vẫn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public,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bất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kể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ý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6A737D"/>
          <w:sz w:val="28"/>
          <w:szCs w:val="28"/>
        </w:rPr>
        <w:t>bạn</w:t>
      </w:r>
      <w:proofErr w:type="spellEnd"/>
      <w:r w:rsidRPr="005C3205">
        <w:rPr>
          <w:rFonts w:ascii="Calibri" w:hAnsi="Calibri" w:cs="Calibri"/>
          <w:color w:val="6A737D"/>
          <w:sz w:val="28"/>
          <w:szCs w:val="28"/>
        </w:rPr>
        <w:t xml:space="preserve">. </w:t>
      </w:r>
    </w:p>
    <w:p w14:paraId="30BAC1B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7A6231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createClass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({</w:t>
      </w:r>
    </w:p>
    <w:p w14:paraId="0B9DA14C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_</w:t>
      </w:r>
      <w:proofErr w:type="spellStart"/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onClickSubmit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394195F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việc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</w:p>
    <w:p w14:paraId="2422BE6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},</w:t>
      </w:r>
    </w:p>
    <w:p w14:paraId="63F06769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18BC251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việc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</w:p>
    <w:p w14:paraId="04E816E3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});</w:t>
      </w:r>
    </w:p>
    <w:p w14:paraId="56C2BE08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0801224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2E8C004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1"/>
          <w:szCs w:val="21"/>
        </w:rPr>
        <w:t>React.Component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4BF3E735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onClickSubmit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66F9AB4D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việc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</w:p>
    <w:p w14:paraId="132D9B04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57A0AD76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</w:p>
    <w:p w14:paraId="4A2B6CDF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làm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việc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gì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đó</w:t>
      </w:r>
      <w:proofErr w:type="spellEnd"/>
    </w:p>
    <w:p w14:paraId="7EFC7B27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370D86B2" w14:textId="77777777" w:rsidR="003837A5" w:rsidRPr="005C3205" w:rsidRDefault="003837A5" w:rsidP="003837A5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trả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về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một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giá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trị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8"/>
          <w:szCs w:val="28"/>
        </w:rPr>
        <w:t xml:space="preserve">.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eslint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hyperlink r:id="rId33" w:history="1">
        <w:r w:rsidRPr="005C3205">
          <w:rPr>
            <w:rStyle w:val="HTMLCode"/>
            <w:rFonts w:ascii="Calibri" w:hAnsi="Calibri" w:cs="Calibri"/>
            <w:color w:val="0366D6"/>
            <w:sz w:val="21"/>
            <w:szCs w:val="21"/>
          </w:rPr>
          <w:t>react/require-render-return</w:t>
        </w:r>
      </w:hyperlink>
    </w:p>
    <w:p w14:paraId="1CF53A80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tệ</w:t>
      </w:r>
      <w:proofErr w:type="spellEnd"/>
    </w:p>
    <w:p w14:paraId="06D20031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415E1A6A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(&lt;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/&gt;);</w:t>
      </w:r>
    </w:p>
    <w:p w14:paraId="52281A57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67876088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4F8F34F2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tốt</w:t>
      </w:r>
      <w:proofErr w:type="spellEnd"/>
    </w:p>
    <w:p w14:paraId="43EF0533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gramStart"/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43A754D6" w14:textId="77777777" w:rsidR="003837A5" w:rsidRPr="005C3205" w:rsidRDefault="003837A5" w:rsidP="003837A5">
      <w:pPr>
        <w:pStyle w:val="HTMLPreformatted"/>
        <w:numPr>
          <w:ilvl w:val="0"/>
          <w:numId w:val="19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(&lt;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div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/&gt;);</w:t>
      </w:r>
    </w:p>
    <w:p w14:paraId="056E7162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790075B2" w14:textId="77777777" w:rsidR="003837A5" w:rsidRPr="008D7262" w:rsidRDefault="003837A5" w:rsidP="003837A5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Calibri" w:eastAsia="Times New Roman" w:hAnsi="Calibri" w:cs="Calibri"/>
          <w:color w:val="24292E"/>
          <w:sz w:val="28"/>
          <w:szCs w:val="32"/>
        </w:rPr>
      </w:pPr>
      <w:bookmarkStart w:id="20" w:name="_Toc15544112"/>
      <w:proofErr w:type="spellStart"/>
      <w:r w:rsidRPr="008D7262">
        <w:rPr>
          <w:rFonts w:ascii="Calibri" w:eastAsia="Times New Roman" w:hAnsi="Calibri" w:cs="Calibri"/>
          <w:color w:val="24292E"/>
          <w:sz w:val="28"/>
          <w:szCs w:val="32"/>
        </w:rPr>
        <w:lastRenderedPageBreak/>
        <w:t>Cách</w:t>
      </w:r>
      <w:proofErr w:type="spellEnd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>sắp</w:t>
      </w:r>
      <w:proofErr w:type="spellEnd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>xếp</w:t>
      </w:r>
      <w:proofErr w:type="spellEnd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 xml:space="preserve"> </w:t>
      </w:r>
      <w:proofErr w:type="spellStart"/>
      <w:r w:rsidRPr="008D7262">
        <w:rPr>
          <w:rFonts w:ascii="Calibri" w:eastAsia="Times New Roman" w:hAnsi="Calibri" w:cs="Calibri"/>
          <w:color w:val="24292E"/>
          <w:sz w:val="28"/>
          <w:szCs w:val="32"/>
        </w:rPr>
        <w:t>hàm</w:t>
      </w:r>
      <w:bookmarkEnd w:id="20"/>
      <w:proofErr w:type="spellEnd"/>
    </w:p>
    <w:p w14:paraId="21B0173D" w14:textId="77777777" w:rsidR="003837A5" w:rsidRPr="005C3205" w:rsidRDefault="003837A5" w:rsidP="003837A5">
      <w:pPr>
        <w:numPr>
          <w:ilvl w:val="0"/>
          <w:numId w:val="20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 xml:space="preserve">class extends 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React.Component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được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viết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theo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thứ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tự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sau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:</w:t>
      </w:r>
    </w:p>
    <w:p w14:paraId="7B785673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phương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thức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tĩnh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static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(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không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bắt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buộc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)</w:t>
      </w:r>
    </w:p>
    <w:p w14:paraId="52996B11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constructor</w:t>
      </w:r>
    </w:p>
    <w:p w14:paraId="62AD5D97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getChildContext</w:t>
      </w:r>
      <w:proofErr w:type="spellEnd"/>
    </w:p>
    <w:p w14:paraId="2FEC51B5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componentWillMount</w:t>
      </w:r>
      <w:proofErr w:type="spellEnd"/>
    </w:p>
    <w:p w14:paraId="18075D28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componentDidMount</w:t>
      </w:r>
      <w:proofErr w:type="spellEnd"/>
    </w:p>
    <w:p w14:paraId="6D8D772F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shouldComponentUpdate</w:t>
      </w:r>
      <w:proofErr w:type="spellEnd"/>
    </w:p>
    <w:p w14:paraId="672233FE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componentWillUpdate</w:t>
      </w:r>
      <w:proofErr w:type="spellEnd"/>
    </w:p>
    <w:p w14:paraId="26318319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componentDidUpdate</w:t>
      </w:r>
      <w:proofErr w:type="spellEnd"/>
    </w:p>
    <w:p w14:paraId="547F182B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componentWillUnmount</w:t>
      </w:r>
      <w:proofErr w:type="spellEnd"/>
    </w:p>
    <w:p w14:paraId="2ACF0B67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xử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lí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sự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kiện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click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hoặc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submit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onClickSubmit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&amp;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onChangeDescription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63F549D4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lấy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dữ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liệu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i/>
          <w:iCs/>
          <w:color w:val="24292E"/>
          <w:sz w:val="21"/>
          <w:szCs w:val="21"/>
        </w:rPr>
        <w:t>render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chẳng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hạn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getSelectReason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hay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getFooterContent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541E3AEF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render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khác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renderNavigation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hay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renderProfilePicture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26C7B266" w14:textId="77777777" w:rsidR="003837A5" w:rsidRPr="005C3205" w:rsidRDefault="003837A5" w:rsidP="003837A5">
      <w:pPr>
        <w:numPr>
          <w:ilvl w:val="0"/>
          <w:numId w:val="21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</w:t>
      </w:r>
    </w:p>
    <w:p w14:paraId="5613C925" w14:textId="77777777" w:rsidR="003837A5" w:rsidRPr="005C3205" w:rsidRDefault="003837A5" w:rsidP="003837A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,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defaultProps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,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contextTypes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, ...</w:t>
      </w:r>
    </w:p>
    <w:p w14:paraId="50188554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react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57BFCF24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import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from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prop-types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747A79EE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19A4A835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5CD5BFC3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id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number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isRequired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Nếu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id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không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đúng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kiểu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number,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màn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hình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console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sẽ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hiện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ra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cảnh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báo</w:t>
      </w:r>
      <w:proofErr w:type="spellEnd"/>
    </w:p>
    <w:p w14:paraId="0F2A72C3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spell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url</w:t>
      </w:r>
      <w:proofErr w:type="spellEnd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string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isRequired</w:t>
      </w:r>
      <w:proofErr w:type="spellEnd"/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Nếu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url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không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đúng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kiểu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string,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màn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hình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console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sẽ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hiện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ra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cảnh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báo</w:t>
      </w:r>
      <w:proofErr w:type="spellEnd"/>
    </w:p>
    <w:p w14:paraId="6A814AED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text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string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,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Nếu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text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không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đúng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kiểu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string,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màn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hình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console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sẽ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hiện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ra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cảnh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báo</w:t>
      </w:r>
      <w:proofErr w:type="spellEnd"/>
    </w:p>
    <w:p w14:paraId="7D2446C0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};</w:t>
      </w:r>
    </w:p>
    <w:p w14:paraId="73BB4016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7196946F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const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defaultProps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38C95DB0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text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: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Hello World</w:t>
      </w:r>
      <w:proofErr w:type="gramStart"/>
      <w:r w:rsidRPr="005C3205">
        <w:rPr>
          <w:rStyle w:val="pl-pds"/>
          <w:rFonts w:ascii="Calibri" w:hAnsi="Calibri" w:cs="Calibri"/>
          <w:color w:val="032F62"/>
          <w:sz w:val="21"/>
          <w:szCs w:val="21"/>
        </w:rPr>
        <w:t>'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,  </w:t>
      </w:r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/</w:t>
      </w:r>
      <w:proofErr w:type="gram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/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Gán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giá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trị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mặc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định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</w:t>
      </w:r>
      <w:proofErr w:type="spellStart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>cho</w:t>
      </w:r>
      <w:proofErr w:type="spellEnd"/>
      <w:r w:rsidRPr="005C3205">
        <w:rPr>
          <w:rStyle w:val="pl-c"/>
          <w:rFonts w:ascii="Calibri" w:hAnsi="Calibri" w:cs="Calibri"/>
          <w:color w:val="6A737D"/>
          <w:sz w:val="21"/>
          <w:szCs w:val="21"/>
        </w:rPr>
        <w:t xml:space="preserve"> text</w:t>
      </w:r>
    </w:p>
    <w:p w14:paraId="201BEA0D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};</w:t>
      </w:r>
    </w:p>
    <w:p w14:paraId="69EEC8A4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8942634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class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n"/>
          <w:rFonts w:ascii="Calibri" w:hAnsi="Calibri" w:cs="Calibri"/>
          <w:color w:val="6F42C1"/>
          <w:sz w:val="21"/>
          <w:szCs w:val="21"/>
        </w:rPr>
        <w:t>Link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extends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React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Component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{</w:t>
      </w:r>
    </w:p>
    <w:p w14:paraId="368A5E93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static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methodsAreOk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755B0464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true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3FC46C1C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}</w:t>
      </w:r>
    </w:p>
    <w:p w14:paraId="6D744AB5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2162E81C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</w:t>
      </w:r>
      <w:proofErr w:type="gramStart"/>
      <w:r w:rsidRPr="005C3205">
        <w:rPr>
          <w:rStyle w:val="pl-s"/>
          <w:rFonts w:ascii="Calibri" w:hAnsi="Calibri" w:cs="Calibri"/>
          <w:color w:val="032F62"/>
          <w:sz w:val="21"/>
          <w:szCs w:val="21"/>
        </w:rPr>
        <w:t>render</w:t>
      </w:r>
      <w:r w:rsidRPr="005C3205">
        <w:rPr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Fonts w:ascii="Calibri" w:hAnsi="Calibri" w:cs="Calibri"/>
          <w:color w:val="24292E"/>
          <w:sz w:val="21"/>
          <w:szCs w:val="21"/>
        </w:rPr>
        <w:t>) {</w:t>
      </w:r>
    </w:p>
    <w:p w14:paraId="6A6F3271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 xml:space="preserve">   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return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&lt;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a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href</w:t>
      </w:r>
      <w:proofErr w:type="spell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url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e"/>
          <w:rFonts w:ascii="Calibri" w:hAnsi="Calibri" w:cs="Calibri"/>
          <w:color w:val="6F42C1"/>
          <w:sz w:val="21"/>
          <w:szCs w:val="21"/>
        </w:rPr>
        <w:t>data-id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id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&gt;</w:t>
      </w:r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{</w:t>
      </w:r>
      <w:proofErr w:type="spellStart"/>
      <w:proofErr w:type="gramStart"/>
      <w:r w:rsidRPr="005C3205">
        <w:rPr>
          <w:rStyle w:val="pl-c1"/>
          <w:rFonts w:ascii="Calibri" w:hAnsi="Calibri" w:cs="Calibri"/>
          <w:color w:val="005CC5"/>
          <w:sz w:val="21"/>
          <w:szCs w:val="21"/>
        </w:rPr>
        <w:t>this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props</w:t>
      </w:r>
      <w:proofErr w:type="gramEnd"/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text</w:t>
      </w:r>
      <w:proofErr w:type="spellEnd"/>
      <w:r w:rsidRPr="005C3205">
        <w:rPr>
          <w:rStyle w:val="pl-pse"/>
          <w:rFonts w:ascii="Calibri" w:hAnsi="Calibri" w:cs="Calibri"/>
          <w:color w:val="24292E"/>
          <w:sz w:val="21"/>
          <w:szCs w:val="21"/>
        </w:rPr>
        <w:t>}</w:t>
      </w:r>
      <w:r w:rsidRPr="005C3205">
        <w:rPr>
          <w:rFonts w:ascii="Calibri" w:hAnsi="Calibri" w:cs="Calibri"/>
          <w:color w:val="24292E"/>
          <w:sz w:val="21"/>
          <w:szCs w:val="21"/>
        </w:rPr>
        <w:t>&lt;/</w:t>
      </w:r>
      <w:r w:rsidRPr="005C3205">
        <w:rPr>
          <w:rStyle w:val="pl-ent"/>
          <w:rFonts w:ascii="Calibri" w:hAnsi="Calibri" w:cs="Calibri"/>
          <w:color w:val="22863A"/>
          <w:sz w:val="21"/>
          <w:szCs w:val="21"/>
        </w:rPr>
        <w:t>a</w:t>
      </w:r>
      <w:r w:rsidRPr="005C3205">
        <w:rPr>
          <w:rFonts w:ascii="Calibri" w:hAnsi="Calibri" w:cs="Calibri"/>
          <w:color w:val="24292E"/>
          <w:sz w:val="21"/>
          <w:szCs w:val="21"/>
        </w:rPr>
        <w:t>&gt;;</w:t>
      </w:r>
    </w:p>
    <w:p w14:paraId="46EF02B3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lastRenderedPageBreak/>
        <w:t xml:space="preserve">  }</w:t>
      </w:r>
    </w:p>
    <w:p w14:paraId="5A476B36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Fonts w:ascii="Calibri" w:hAnsi="Calibri" w:cs="Calibri"/>
          <w:color w:val="24292E"/>
          <w:sz w:val="21"/>
          <w:szCs w:val="21"/>
        </w:rPr>
        <w:t>}</w:t>
      </w:r>
    </w:p>
    <w:p w14:paraId="00E8DCD3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006C34D7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Link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propTypes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5233D9B2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Link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.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defaultProps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=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proofErr w:type="spellStart"/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defaultProps</w:t>
      </w:r>
      <w:proofErr w:type="spellEnd"/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2A3372D8" w14:textId="77777777" w:rsidR="003837A5" w:rsidRPr="005C3205" w:rsidRDefault="003837A5" w:rsidP="003837A5">
      <w:pPr>
        <w:pStyle w:val="HTMLPreformatted"/>
        <w:numPr>
          <w:ilvl w:val="0"/>
          <w:numId w:val="22"/>
        </w:numPr>
        <w:shd w:val="clear" w:color="auto" w:fill="F6F8FA"/>
        <w:tabs>
          <w:tab w:val="clear" w:pos="720"/>
        </w:tabs>
        <w:rPr>
          <w:rFonts w:ascii="Calibri" w:hAnsi="Calibri" w:cs="Calibri"/>
          <w:color w:val="24292E"/>
          <w:sz w:val="21"/>
          <w:szCs w:val="21"/>
        </w:rPr>
      </w:pPr>
    </w:p>
    <w:p w14:paraId="12C9864A" w14:textId="77777777" w:rsidR="003837A5" w:rsidRPr="005C3205" w:rsidRDefault="003837A5" w:rsidP="003837A5">
      <w:pPr>
        <w:pStyle w:val="HTMLPreformatted"/>
        <w:shd w:val="clear" w:color="auto" w:fill="F6F8FA"/>
        <w:ind w:left="720"/>
        <w:rPr>
          <w:rFonts w:ascii="Calibri" w:hAnsi="Calibri" w:cs="Calibri"/>
          <w:color w:val="24292E"/>
          <w:sz w:val="21"/>
          <w:szCs w:val="21"/>
        </w:rPr>
      </w:pP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export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k"/>
          <w:rFonts w:ascii="Calibri" w:hAnsi="Calibri" w:cs="Calibri"/>
          <w:color w:val="D73A49"/>
          <w:sz w:val="21"/>
          <w:szCs w:val="21"/>
        </w:rPr>
        <w:t>default</w:t>
      </w:r>
      <w:r w:rsidRPr="005C3205">
        <w:rPr>
          <w:rFonts w:ascii="Calibri" w:hAnsi="Calibri" w:cs="Calibri"/>
          <w:color w:val="24292E"/>
          <w:sz w:val="21"/>
          <w:szCs w:val="21"/>
        </w:rPr>
        <w:t xml:space="preserve"> </w:t>
      </w:r>
      <w:r w:rsidRPr="005C3205">
        <w:rPr>
          <w:rStyle w:val="pl-smi"/>
          <w:rFonts w:ascii="Calibri" w:hAnsi="Calibri" w:cs="Calibri"/>
          <w:color w:val="24292E"/>
          <w:sz w:val="21"/>
          <w:szCs w:val="21"/>
        </w:rPr>
        <w:t>Link</w:t>
      </w:r>
      <w:r w:rsidRPr="005C3205">
        <w:rPr>
          <w:rFonts w:ascii="Calibri" w:hAnsi="Calibri" w:cs="Calibri"/>
          <w:color w:val="24292E"/>
          <w:sz w:val="21"/>
          <w:szCs w:val="21"/>
        </w:rPr>
        <w:t>;</w:t>
      </w:r>
    </w:p>
    <w:p w14:paraId="583172BD" w14:textId="77777777" w:rsidR="003837A5" w:rsidRPr="005C3205" w:rsidRDefault="003837A5" w:rsidP="003837A5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React.createClass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nên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viết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thứ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tự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24292E"/>
          <w:sz w:val="28"/>
          <w:szCs w:val="28"/>
        </w:rPr>
        <w:t>sau</w:t>
      </w:r>
      <w:proofErr w:type="spellEnd"/>
      <w:r w:rsidRPr="005C3205">
        <w:rPr>
          <w:rFonts w:ascii="Calibri" w:hAnsi="Calibri" w:cs="Calibri"/>
          <w:color w:val="24292E"/>
          <w:sz w:val="28"/>
          <w:szCs w:val="28"/>
        </w:rPr>
        <w:t>: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eslint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: [</w:t>
      </w:r>
      <w:r w:rsidRPr="005C3205">
        <w:rPr>
          <w:rFonts w:ascii="Calibri" w:hAnsi="Calibri" w:cs="Calibri"/>
          <w:color w:val="24292E"/>
          <w:sz w:val="28"/>
          <w:szCs w:val="28"/>
        </w:rPr>
        <w:t>react/sort-comp`](</w:t>
      </w:r>
      <w:hyperlink r:id="rId34" w:history="1">
        <w:r w:rsidRPr="005C3205">
          <w:rPr>
            <w:rStyle w:val="Hyperlink"/>
            <w:rFonts w:ascii="Calibri" w:hAnsi="Calibri" w:cs="Calibri"/>
            <w:color w:val="0366D6"/>
            <w:sz w:val="28"/>
            <w:szCs w:val="28"/>
          </w:rPr>
          <w:t>https://github.com/yannickcr/eslint-plugin-react/blob/master/docs/rules/sort-comp.md</w:t>
        </w:r>
      </w:hyperlink>
      <w:r w:rsidRPr="005C3205">
        <w:rPr>
          <w:rFonts w:ascii="Calibri" w:hAnsi="Calibri" w:cs="Calibri"/>
          <w:color w:val="24292E"/>
          <w:sz w:val="28"/>
          <w:szCs w:val="28"/>
        </w:rPr>
        <w:t>)</w:t>
      </w:r>
    </w:p>
    <w:p w14:paraId="7C0B9CCA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beforeAutospacing="1"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displayName</w:t>
      </w:r>
      <w:proofErr w:type="spellEnd"/>
    </w:p>
    <w:p w14:paraId="648AF34E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propTypes</w:t>
      </w:r>
      <w:proofErr w:type="spellEnd"/>
    </w:p>
    <w:p w14:paraId="41A4F657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contextTypes</w:t>
      </w:r>
      <w:proofErr w:type="spellEnd"/>
    </w:p>
    <w:p w14:paraId="708B3CDF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childContextTypes</w:t>
      </w:r>
      <w:proofErr w:type="spellEnd"/>
    </w:p>
    <w:p w14:paraId="28AB2BFA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mixins</w:t>
      </w:r>
      <w:proofErr w:type="spellEnd"/>
    </w:p>
    <w:p w14:paraId="49C2DE20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statics</w:t>
      </w:r>
    </w:p>
    <w:p w14:paraId="53D05654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defaultProps</w:t>
      </w:r>
      <w:proofErr w:type="spellEnd"/>
    </w:p>
    <w:p w14:paraId="7A8CB326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getDefaultProps</w:t>
      </w:r>
      <w:proofErr w:type="spellEnd"/>
    </w:p>
    <w:p w14:paraId="02C1A275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getInitialState</w:t>
      </w:r>
      <w:proofErr w:type="spellEnd"/>
    </w:p>
    <w:p w14:paraId="59821A79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getChildContext</w:t>
      </w:r>
      <w:proofErr w:type="spellEnd"/>
    </w:p>
    <w:p w14:paraId="6F3E8818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componentWillMount</w:t>
      </w:r>
      <w:proofErr w:type="spellEnd"/>
    </w:p>
    <w:p w14:paraId="4CF80664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componentDidMount</w:t>
      </w:r>
      <w:proofErr w:type="spellEnd"/>
    </w:p>
    <w:p w14:paraId="621A05F7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componentWillReceiveProps</w:t>
      </w:r>
      <w:proofErr w:type="spellEnd"/>
    </w:p>
    <w:p w14:paraId="1B63B431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shouldComponentUpdate</w:t>
      </w:r>
      <w:proofErr w:type="spellEnd"/>
    </w:p>
    <w:p w14:paraId="5B047F03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componentWillUpdate</w:t>
      </w:r>
      <w:proofErr w:type="spellEnd"/>
    </w:p>
    <w:p w14:paraId="56896D4E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componentDidUpdate</w:t>
      </w:r>
      <w:proofErr w:type="spellEnd"/>
    </w:p>
    <w:p w14:paraId="713333A8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componentWillUnmount</w:t>
      </w:r>
      <w:proofErr w:type="spellEnd"/>
    </w:p>
    <w:p w14:paraId="5451AA91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xử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lí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sự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kiện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onClickSubmit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hay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onChangeDescription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5C09644D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lấy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dữ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liệu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cho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phương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thức</w:t>
      </w:r>
      <w:proofErr w:type="spellEnd"/>
      <w:r w:rsidRPr="005C3205">
        <w:rPr>
          <w:rStyle w:val="Emphasis"/>
          <w:rFonts w:ascii="Calibri" w:eastAsia="Times New Roman" w:hAnsi="Calibri" w:cs="Calibri"/>
          <w:color w:val="24292E"/>
          <w:sz w:val="28"/>
          <w:szCs w:val="28"/>
        </w:rPr>
        <w:t> </w:t>
      </w:r>
      <w:r w:rsidRPr="005C3205">
        <w:rPr>
          <w:rStyle w:val="HTMLCode"/>
          <w:rFonts w:ascii="Calibri" w:hAnsi="Calibri" w:cs="Calibri"/>
          <w:i/>
          <w:iCs/>
          <w:color w:val="24292E"/>
          <w:sz w:val="21"/>
          <w:szCs w:val="21"/>
        </w:rPr>
        <w:t>render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như</w:t>
      </w: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getSelectReason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hay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getFooterContent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6F59BFD4" w14:textId="77777777" w:rsidR="003837A5" w:rsidRPr="005C3205" w:rsidRDefault="003837A5" w:rsidP="003837A5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Các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hàm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render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khác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 xml:space="preserve"> </w:t>
      </w:r>
      <w:proofErr w:type="spellStart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như</w:t>
      </w:r>
      <w:proofErr w:type="spellEnd"/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</w:t>
      </w:r>
      <w:proofErr w:type="spellStart"/>
      <w:proofErr w:type="gram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renderNavigation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</w:t>
      </w:r>
      <w:proofErr w:type="gram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)</w:t>
      </w:r>
      <w:r w:rsidRPr="005C3205">
        <w:rPr>
          <w:rFonts w:ascii="Calibri" w:eastAsia="Times New Roman" w:hAnsi="Calibri" w:cs="Calibri"/>
          <w:color w:val="24292E"/>
          <w:sz w:val="28"/>
          <w:szCs w:val="28"/>
        </w:rPr>
        <w:t> hay </w:t>
      </w:r>
      <w:proofErr w:type="spellStart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renderProfilePicture</w:t>
      </w:r>
      <w:proofErr w:type="spellEnd"/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()</w:t>
      </w:r>
    </w:p>
    <w:p w14:paraId="35CAFEF8" w14:textId="30101B6F" w:rsidR="0040073B" w:rsidRPr="005C3205" w:rsidRDefault="003837A5" w:rsidP="0040073B">
      <w:pPr>
        <w:numPr>
          <w:ilvl w:val="0"/>
          <w:numId w:val="23"/>
        </w:numPr>
        <w:shd w:val="clear" w:color="auto" w:fill="FFFFFF"/>
        <w:spacing w:afterAutospacing="1"/>
        <w:rPr>
          <w:rFonts w:ascii="Calibri" w:eastAsia="Times New Roman" w:hAnsi="Calibri" w:cs="Calibri"/>
          <w:color w:val="24292E"/>
          <w:sz w:val="28"/>
          <w:szCs w:val="28"/>
        </w:rPr>
      </w:pPr>
      <w:r w:rsidRPr="005C3205">
        <w:rPr>
          <w:rStyle w:val="HTMLCode"/>
          <w:rFonts w:ascii="Calibri" w:hAnsi="Calibri" w:cs="Calibri"/>
          <w:color w:val="24292E"/>
          <w:sz w:val="21"/>
          <w:szCs w:val="21"/>
        </w:rPr>
        <w:t>render</w:t>
      </w:r>
    </w:p>
    <w:p w14:paraId="47A43733" w14:textId="0D6C08C9" w:rsidR="0040073B" w:rsidRPr="005C3205" w:rsidRDefault="00981CFC" w:rsidP="008D7262">
      <w:pPr>
        <w:pStyle w:val="ListParagraph"/>
        <w:numPr>
          <w:ilvl w:val="0"/>
          <w:numId w:val="24"/>
        </w:numPr>
        <w:outlineLvl w:val="0"/>
        <w:rPr>
          <w:rFonts w:ascii="Calibri" w:hAnsi="Calibri" w:cs="Calibri"/>
          <w:sz w:val="28"/>
          <w:szCs w:val="28"/>
        </w:rPr>
      </w:pPr>
      <w:bookmarkStart w:id="21" w:name="_Toc15544113"/>
      <w:proofErr w:type="spellStart"/>
      <w:r w:rsidRPr="005C3205">
        <w:rPr>
          <w:rFonts w:ascii="Calibri" w:hAnsi="Calibri" w:cs="Calibri"/>
          <w:sz w:val="28"/>
          <w:szCs w:val="28"/>
        </w:rPr>
        <w:t>Ví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</w:t>
      </w:r>
      <w:bookmarkEnd w:id="21"/>
      <w:proofErr w:type="spellEnd"/>
    </w:p>
    <w:p w14:paraId="0499D014" w14:textId="6B13FAA6" w:rsidR="00981CFC" w:rsidRPr="005C3205" w:rsidRDefault="00981CFC" w:rsidP="00981CFC">
      <w:pPr>
        <w:pStyle w:val="ListParagraph"/>
        <w:numPr>
          <w:ilvl w:val="0"/>
          <w:numId w:val="25"/>
        </w:numPr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bước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để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1 site:</w:t>
      </w:r>
    </w:p>
    <w:p w14:paraId="7883A1B8" w14:textId="27581D0D" w:rsidR="00981CFC" w:rsidRPr="005C3205" w:rsidRDefault="00981CFC" w:rsidP="00981CFC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router:</w:t>
      </w:r>
    </w:p>
    <w:p w14:paraId="7A5F4AD8" w14:textId="379E365A" w:rsidR="00981CFC" w:rsidRPr="005C3205" w:rsidRDefault="00981CFC" w:rsidP="00981CF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Truy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cập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r w:rsidRPr="005C3205">
        <w:rPr>
          <w:rFonts w:ascii="Calibri" w:hAnsi="Calibri" w:cs="Calibri"/>
          <w:i/>
          <w:iCs/>
        </w:rPr>
        <w:t>config -&gt; router.config.js</w:t>
      </w:r>
    </w:p>
    <w:p w14:paraId="4B97E134" w14:textId="45A7AFDA" w:rsidR="00981CFC" w:rsidRPr="005C3205" w:rsidRDefault="00981CFC" w:rsidP="00981CF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Pr="005C3205">
        <w:rPr>
          <w:rFonts w:ascii="Calibri" w:hAnsi="Calibri" w:cs="Calibri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trong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mảng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router web, bao </w:t>
      </w:r>
      <w:proofErr w:type="spellStart"/>
      <w:r w:rsidRPr="005C3205">
        <w:rPr>
          <w:rFonts w:ascii="Calibri" w:hAnsi="Calibri" w:cs="Calibri"/>
          <w:sz w:val="28"/>
          <w:szCs w:val="28"/>
        </w:rPr>
        <w:t>gồm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8"/>
          <w:szCs w:val="28"/>
        </w:rPr>
        <w:t>trường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:path</w:t>
      </w:r>
      <w:proofErr w:type="gramEnd"/>
      <w:r w:rsidRPr="005C3205">
        <w:rPr>
          <w:rFonts w:ascii="Calibri" w:hAnsi="Calibri" w:cs="Calibri"/>
          <w:sz w:val="28"/>
          <w:szCs w:val="28"/>
        </w:rPr>
        <w:t>, name, component.</w:t>
      </w:r>
    </w:p>
    <w:p w14:paraId="4D1210FE" w14:textId="5404DB85" w:rsidR="00981CFC" w:rsidRPr="005C3205" w:rsidRDefault="00981CFC" w:rsidP="00981CF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5C3205">
        <w:rPr>
          <w:rFonts w:ascii="Calibri" w:hAnsi="Calibri" w:cs="Calibri"/>
          <w:sz w:val="28"/>
          <w:szCs w:val="28"/>
        </w:rPr>
        <w:t xml:space="preserve">Path: </w:t>
      </w:r>
      <w:proofErr w:type="spellStart"/>
      <w:r w:rsidRPr="005C3205">
        <w:rPr>
          <w:rFonts w:ascii="Calibri" w:hAnsi="Calibri" w:cs="Calibri"/>
          <w:sz w:val="28"/>
          <w:szCs w:val="28"/>
        </w:rPr>
        <w:t>đường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dẫn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url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trình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duyệt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59665EF2" w14:textId="6925CD99" w:rsidR="00981CFC" w:rsidRPr="005C3205" w:rsidRDefault="00981CFC" w:rsidP="00981CF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5C3205">
        <w:rPr>
          <w:rFonts w:ascii="Calibri" w:hAnsi="Calibri" w:cs="Calibri"/>
          <w:sz w:val="28"/>
          <w:szCs w:val="28"/>
        </w:rPr>
        <w:lastRenderedPageBreak/>
        <w:t xml:space="preserve">Name: </w:t>
      </w:r>
      <w:proofErr w:type="spellStart"/>
      <w:r w:rsidRPr="005C3205">
        <w:rPr>
          <w:rFonts w:ascii="Calibri" w:hAnsi="Calibri" w:cs="Calibri"/>
          <w:sz w:val="28"/>
          <w:szCs w:val="28"/>
        </w:rPr>
        <w:t>tên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router</w:t>
      </w:r>
    </w:p>
    <w:p w14:paraId="5BB2B3C5" w14:textId="77777777" w:rsidR="004B5A3E" w:rsidRPr="005C3205" w:rsidRDefault="00981CFC" w:rsidP="00981CFC">
      <w:pPr>
        <w:pStyle w:val="ListParagraph"/>
        <w:numPr>
          <w:ilvl w:val="0"/>
          <w:numId w:val="27"/>
        </w:numPr>
        <w:rPr>
          <w:rFonts w:ascii="Calibri" w:hAnsi="Calibri" w:cs="Calibri"/>
        </w:rPr>
      </w:pPr>
      <w:r w:rsidRPr="005C3205">
        <w:rPr>
          <w:rFonts w:ascii="Calibri" w:hAnsi="Calibri" w:cs="Calibri"/>
          <w:sz w:val="28"/>
          <w:szCs w:val="28"/>
        </w:rPr>
        <w:t xml:space="preserve">Component: </w:t>
      </w:r>
      <w:proofErr w:type="spellStart"/>
      <w:r w:rsidRPr="005C3205">
        <w:rPr>
          <w:rFonts w:ascii="Calibri" w:hAnsi="Calibri" w:cs="Calibri"/>
          <w:sz w:val="28"/>
          <w:szCs w:val="28"/>
        </w:rPr>
        <w:t>đường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dẫn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vật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lý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trang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r w:rsidRPr="005C3205">
        <w:rPr>
          <w:rFonts w:ascii="Calibri" w:hAnsi="Calibri" w:cs="Calibri"/>
        </w:rPr>
        <w:t>(</w:t>
      </w:r>
      <w:proofErr w:type="spellStart"/>
      <w:r w:rsidRPr="005C3205">
        <w:rPr>
          <w:rFonts w:ascii="Calibri" w:hAnsi="Calibri" w:cs="Calibri"/>
        </w:rPr>
        <w:t>trỏ</w:t>
      </w:r>
      <w:proofErr w:type="spellEnd"/>
      <w:r w:rsidRPr="005C3205">
        <w:rPr>
          <w:rFonts w:ascii="Calibri" w:hAnsi="Calibri" w:cs="Calibri"/>
        </w:rPr>
        <w:t xml:space="preserve"> ở </w:t>
      </w:r>
      <w:proofErr w:type="spellStart"/>
      <w:r w:rsidRPr="005C3205">
        <w:rPr>
          <w:rFonts w:ascii="Calibri" w:hAnsi="Calibri" w:cs="Calibri"/>
        </w:rPr>
        <w:t>thư</w:t>
      </w:r>
      <w:proofErr w:type="spellEnd"/>
      <w:r w:rsidRPr="005C3205">
        <w:rPr>
          <w:rFonts w:ascii="Calibri" w:hAnsi="Calibri" w:cs="Calibri"/>
        </w:rPr>
        <w:t xml:space="preserve"> </w:t>
      </w:r>
      <w:proofErr w:type="spellStart"/>
      <w:r w:rsidRPr="005C3205">
        <w:rPr>
          <w:rFonts w:ascii="Calibri" w:hAnsi="Calibri" w:cs="Calibri"/>
        </w:rPr>
        <w:t>mục</w:t>
      </w:r>
      <w:proofErr w:type="spellEnd"/>
      <w:r w:rsidRPr="005C3205">
        <w:rPr>
          <w:rFonts w:ascii="Calibri" w:hAnsi="Calibri" w:cs="Calibri"/>
        </w:rPr>
        <w:t xml:space="preserve"> pages)</w:t>
      </w:r>
    </w:p>
    <w:p w14:paraId="3E72310E" w14:textId="77777777" w:rsidR="004B5A3E" w:rsidRPr="005C3205" w:rsidRDefault="004B5A3E" w:rsidP="004B5A3E">
      <w:pPr>
        <w:pStyle w:val="ListParagraph"/>
        <w:ind w:left="936"/>
        <w:rPr>
          <w:rFonts w:ascii="Calibri" w:hAnsi="Calibri" w:cs="Calibri"/>
        </w:rPr>
      </w:pPr>
    </w:p>
    <w:p w14:paraId="6F664183" w14:textId="31523D9F" w:rsidR="00981CFC" w:rsidRPr="005C3205" w:rsidRDefault="004B5A3E" w:rsidP="004B5A3E">
      <w:pPr>
        <w:ind w:left="216"/>
        <w:rPr>
          <w:rFonts w:ascii="Calibri" w:hAnsi="Calibri" w:cs="Calibri"/>
        </w:rPr>
      </w:pPr>
      <w:r w:rsidRPr="005C3205">
        <w:rPr>
          <w:rFonts w:ascii="Calibri" w:hAnsi="Calibri" w:cs="Calibri"/>
          <w:noProof/>
        </w:rPr>
        <w:drawing>
          <wp:inline distT="0" distB="0" distL="0" distR="0" wp14:anchorId="282A97CA" wp14:editId="776F3A24">
            <wp:extent cx="5486400" cy="82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8-01 at 8.36.11 AM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D5B4" w14:textId="77777777" w:rsidR="004B5A3E" w:rsidRPr="005C3205" w:rsidRDefault="004B5A3E" w:rsidP="004B5A3E">
      <w:pPr>
        <w:ind w:left="216"/>
        <w:rPr>
          <w:rFonts w:ascii="Calibri" w:hAnsi="Calibri" w:cs="Calibri"/>
        </w:rPr>
      </w:pPr>
    </w:p>
    <w:p w14:paraId="5821BE11" w14:textId="331CD8B2" w:rsidR="00981CFC" w:rsidRPr="005C3205" w:rsidRDefault="004B5A3E" w:rsidP="00981CFC">
      <w:pPr>
        <w:pStyle w:val="ListParagraph"/>
        <w:numPr>
          <w:ilvl w:val="0"/>
          <w:numId w:val="26"/>
        </w:numPr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view </w:t>
      </w:r>
      <w:proofErr w:type="spellStart"/>
      <w:r w:rsidRPr="005C3205">
        <w:rPr>
          <w:rFonts w:ascii="Calibri" w:hAnsi="Calibri" w:cs="Calibri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site:</w:t>
      </w:r>
    </w:p>
    <w:p w14:paraId="74B1F1B0" w14:textId="6C510C7D" w:rsidR="004B5A3E" w:rsidRPr="005C3205" w:rsidRDefault="004B5A3E" w:rsidP="004B5A3E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thư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pages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1 folder </w:t>
      </w:r>
      <w:proofErr w:type="spellStart"/>
      <w:r w:rsidRPr="005C3205">
        <w:rPr>
          <w:rFonts w:ascii="Calibri" w:hAnsi="Calibri" w:cs="Calibri"/>
          <w:sz w:val="28"/>
          <w:szCs w:val="28"/>
        </w:rPr>
        <w:t>hoặc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file </w:t>
      </w:r>
      <w:proofErr w:type="spellStart"/>
      <w:r w:rsidRPr="005C3205">
        <w:rPr>
          <w:rFonts w:ascii="Calibri" w:hAnsi="Calibri" w:cs="Calibri"/>
          <w:sz w:val="28"/>
          <w:szCs w:val="28"/>
        </w:rPr>
        <w:t>phù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hợp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với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dẫn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vật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lý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proofErr w:type="gramStart"/>
      <w:r w:rsidRPr="005C3205">
        <w:rPr>
          <w:rFonts w:ascii="Calibri" w:hAnsi="Calibri" w:cs="Calibri"/>
          <w:i/>
          <w:iCs/>
        </w:rPr>
        <w:t>router.config.js.</w:t>
      </w:r>
      <w:r w:rsidRPr="005C3205">
        <w:rPr>
          <w:rFonts w:ascii="Calibri" w:hAnsi="Calibri" w:cs="Calibri"/>
          <w:sz w:val="28"/>
          <w:szCs w:val="28"/>
        </w:rPr>
        <w:t>Như</w:t>
      </w:r>
      <w:proofErr w:type="spellEnd"/>
      <w:proofErr w:type="gram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sz w:val="28"/>
          <w:szCs w:val="28"/>
        </w:rPr>
        <w:t>trên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file </w:t>
      </w:r>
      <w:r w:rsidRPr="005C3205">
        <w:rPr>
          <w:rFonts w:ascii="Calibri" w:hAnsi="Calibri" w:cs="Calibri"/>
          <w:i/>
          <w:iCs/>
        </w:rPr>
        <w:t>pages/index.js</w:t>
      </w:r>
    </w:p>
    <w:p w14:paraId="6E29F1B3" w14:textId="77777777" w:rsidR="004B5A3E" w:rsidRPr="005C3205" w:rsidRDefault="004B5A3E" w:rsidP="004B5A3E">
      <w:pPr>
        <w:pStyle w:val="ListParagraph"/>
        <w:numPr>
          <w:ilvl w:val="0"/>
          <w:numId w:val="28"/>
        </w:num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File index.js </w:t>
      </w:r>
      <w:proofErr w:type="spellStart"/>
      <w:r w:rsidRPr="005C3205">
        <w:rPr>
          <w:rFonts w:ascii="Calibri" w:hAnsi="Calibri" w:cs="Calibri"/>
          <w:sz w:val="28"/>
          <w:szCs w:val="28"/>
        </w:rPr>
        <w:t>sẽ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trang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view </w:t>
      </w:r>
      <w:proofErr w:type="spellStart"/>
      <w:r w:rsidRPr="005C3205">
        <w:rPr>
          <w:rFonts w:ascii="Calibri" w:hAnsi="Calibri" w:cs="Calibri"/>
          <w:sz w:val="28"/>
          <w:szCs w:val="28"/>
        </w:rPr>
        <w:t>chính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của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path: home. </w:t>
      </w:r>
      <w:proofErr w:type="spellStart"/>
      <w:r w:rsidRPr="005C3205">
        <w:rPr>
          <w:rFonts w:ascii="Calibri" w:hAnsi="Calibri" w:cs="Calibri"/>
          <w:sz w:val="28"/>
          <w:szCs w:val="28"/>
        </w:rPr>
        <w:t>Những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gì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index render ra </w:t>
      </w:r>
      <w:proofErr w:type="spellStart"/>
      <w:r w:rsidRPr="005C3205">
        <w:rPr>
          <w:rFonts w:ascii="Calibri" w:hAnsi="Calibri" w:cs="Calibri"/>
          <w:sz w:val="28"/>
          <w:szCs w:val="28"/>
        </w:rPr>
        <w:t>sẽ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view ở home.</w:t>
      </w:r>
    </w:p>
    <w:p w14:paraId="7C59137D" w14:textId="3A087C40" w:rsidR="004B5A3E" w:rsidRPr="005C3205" w:rsidRDefault="004B5A3E" w:rsidP="004B5A3E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trang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72936901" w14:textId="505266E5" w:rsidR="004B5A3E" w:rsidRPr="005C3205" w:rsidRDefault="004B5A3E" w:rsidP="004B5A3E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2 </w:t>
      </w:r>
      <w:proofErr w:type="spellStart"/>
      <w:r w:rsidRPr="005C3205">
        <w:rPr>
          <w:rFonts w:ascii="Calibri" w:hAnsi="Calibri" w:cs="Calibri"/>
          <w:sz w:val="28"/>
          <w:szCs w:val="28"/>
        </w:rPr>
        <w:t>kiểu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1 </w:t>
      </w:r>
      <w:proofErr w:type="spellStart"/>
      <w:r w:rsidRPr="005C3205">
        <w:rPr>
          <w:rFonts w:ascii="Calibri" w:hAnsi="Calibri" w:cs="Calibri"/>
          <w:sz w:val="28"/>
          <w:szCs w:val="28"/>
        </w:rPr>
        <w:t>kiểu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đổi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0442453F" w14:textId="44FE84F9" w:rsidR="004B5A3E" w:rsidRPr="005C3205" w:rsidRDefault="004B5A3E" w:rsidP="008D7262">
      <w:pPr>
        <w:pStyle w:val="ListParagraph"/>
        <w:numPr>
          <w:ilvl w:val="1"/>
          <w:numId w:val="36"/>
        </w:numPr>
        <w:jc w:val="both"/>
        <w:outlineLvl w:val="1"/>
        <w:rPr>
          <w:rFonts w:ascii="Calibri" w:hAnsi="Calibri" w:cs="Calibri"/>
          <w:sz w:val="28"/>
          <w:szCs w:val="28"/>
        </w:rPr>
      </w:pPr>
      <w:bookmarkStart w:id="22" w:name="_Toc15544114"/>
      <w:proofErr w:type="spellStart"/>
      <w:r w:rsidRPr="005C3205">
        <w:rPr>
          <w:rFonts w:ascii="Calibri" w:hAnsi="Calibri" w:cs="Calibri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server</w:t>
      </w:r>
      <w:r w:rsidR="004D6A64" w:rsidRPr="005C3205">
        <w:rPr>
          <w:rFonts w:ascii="Calibri" w:hAnsi="Calibri" w:cs="Calibri"/>
          <w:sz w:val="28"/>
          <w:szCs w:val="28"/>
        </w:rPr>
        <w:t>:</w:t>
      </w:r>
      <w:bookmarkEnd w:id="22"/>
    </w:p>
    <w:p w14:paraId="73402689" w14:textId="660F23F9" w:rsidR="004D6A64" w:rsidRPr="005C3205" w:rsidRDefault="004D6A64" w:rsidP="004D6A64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color w:val="FF0000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Chỉ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kiểu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này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trang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chính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(pages).</w:t>
      </w:r>
    </w:p>
    <w:p w14:paraId="6DE3F2E7" w14:textId="690507AF" w:rsidR="004D6A64" w:rsidRPr="005C3205" w:rsidRDefault="004D6A64" w:rsidP="004D6A64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API ở folder </w:t>
      </w:r>
      <w:r w:rsidRPr="005C3205">
        <w:rPr>
          <w:rFonts w:ascii="Calibri" w:hAnsi="Calibri" w:cs="Calibri"/>
          <w:i/>
          <w:iCs/>
        </w:rPr>
        <w:t xml:space="preserve">services: </w:t>
      </w: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đây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danh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(product, category, …).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chưa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0104A217" w14:textId="77777777" w:rsidR="004D6A64" w:rsidRPr="005C3205" w:rsidRDefault="004D6A64" w:rsidP="004D6A64">
      <w:pPr>
        <w:ind w:left="1080"/>
        <w:jc w:val="both"/>
        <w:rPr>
          <w:rFonts w:ascii="Calibri" w:hAnsi="Calibri" w:cs="Calibri"/>
          <w:sz w:val="28"/>
          <w:szCs w:val="28"/>
        </w:rPr>
      </w:pPr>
    </w:p>
    <w:p w14:paraId="140CAC9F" w14:textId="7804FBE8" w:rsidR="004D6A64" w:rsidRPr="005C3205" w:rsidRDefault="004D6A64" w:rsidP="004D6A64">
      <w:pPr>
        <w:ind w:left="1080"/>
        <w:jc w:val="both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6F88F1B" wp14:editId="53AC3F10">
            <wp:extent cx="5486400" cy="1720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1 at 8.49.56 AM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115" w14:textId="77777777" w:rsidR="004D6A64" w:rsidRPr="005C3205" w:rsidRDefault="004D6A64" w:rsidP="004D6A64">
      <w:pPr>
        <w:pStyle w:val="ListParagraph"/>
        <w:ind w:left="1800"/>
        <w:jc w:val="both"/>
        <w:rPr>
          <w:rFonts w:ascii="Calibri" w:hAnsi="Calibri" w:cs="Calibri"/>
          <w:sz w:val="28"/>
          <w:szCs w:val="28"/>
        </w:rPr>
      </w:pPr>
    </w:p>
    <w:p w14:paraId="18BECAA8" w14:textId="599B2407" w:rsidR="004D6A64" w:rsidRPr="005C3205" w:rsidRDefault="004D6A64" w:rsidP="004D6A64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phương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thức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folder </w:t>
      </w:r>
      <w:r w:rsidRPr="005C3205">
        <w:rPr>
          <w:rFonts w:ascii="Calibri" w:hAnsi="Calibri" w:cs="Calibri"/>
          <w:i/>
          <w:iCs/>
        </w:rPr>
        <w:t>controllers:</w:t>
      </w:r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phương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thức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chỉ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8"/>
          <w:szCs w:val="28"/>
        </w:rPr>
        <w:t>nó</w:t>
      </w:r>
      <w:proofErr w:type="spellEnd"/>
      <w:r w:rsidRPr="005C3205">
        <w:rPr>
          <w:rFonts w:ascii="Calibri" w:hAnsi="Calibri" w:cs="Calibri"/>
          <w:sz w:val="28"/>
          <w:szCs w:val="28"/>
        </w:rPr>
        <w:t>.(</w:t>
      </w:r>
      <w:proofErr w:type="spellStart"/>
      <w:proofErr w:type="gramEnd"/>
      <w:r w:rsidRPr="005C3205">
        <w:rPr>
          <w:rFonts w:ascii="Calibri" w:hAnsi="Calibri" w:cs="Calibri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sz w:val="28"/>
          <w:szCs w:val="28"/>
        </w:rPr>
        <w:t>đâu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thì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đúng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dẫn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thể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lặp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hàm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file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khác</w:t>
      </w:r>
      <w:proofErr w:type="spellEnd"/>
      <w:r w:rsidR="00FA0D70"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FA0D70" w:rsidRPr="005C3205">
        <w:rPr>
          <w:rFonts w:ascii="Calibri" w:hAnsi="Calibri" w:cs="Calibri"/>
          <w:sz w:val="28"/>
          <w:szCs w:val="28"/>
        </w:rPr>
        <w:t>nhau</w:t>
      </w:r>
      <w:proofErr w:type="spellEnd"/>
      <w:r w:rsidRPr="005C3205">
        <w:rPr>
          <w:rFonts w:ascii="Calibri" w:hAnsi="Calibri" w:cs="Calibri"/>
          <w:sz w:val="28"/>
          <w:szCs w:val="28"/>
        </w:rPr>
        <w:t>)</w:t>
      </w:r>
    </w:p>
    <w:p w14:paraId="2FC1FA3C" w14:textId="77777777" w:rsidR="00FA0D70" w:rsidRPr="005C3205" w:rsidRDefault="00FA0D70" w:rsidP="00FA0D70">
      <w:pPr>
        <w:ind w:left="1080"/>
        <w:jc w:val="both"/>
        <w:rPr>
          <w:rFonts w:ascii="Calibri" w:hAnsi="Calibri" w:cs="Calibri"/>
          <w:sz w:val="28"/>
          <w:szCs w:val="28"/>
        </w:rPr>
      </w:pPr>
    </w:p>
    <w:p w14:paraId="24C18E43" w14:textId="27F49B82" w:rsidR="00FA0D70" w:rsidRPr="005C3205" w:rsidRDefault="00FA0D70" w:rsidP="00FA0D70">
      <w:pPr>
        <w:ind w:left="1080"/>
        <w:jc w:val="both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noProof/>
        </w:rPr>
        <w:lastRenderedPageBreak/>
        <w:drawing>
          <wp:inline distT="0" distB="0" distL="0" distR="0" wp14:anchorId="08D5F877" wp14:editId="7D3CD179">
            <wp:extent cx="5486400" cy="191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1 at 8.55.31 AM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9B99" w14:textId="06CC9226" w:rsidR="00FA0D70" w:rsidRPr="005C3205" w:rsidRDefault="00FA0D70" w:rsidP="00FA0D70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2 </w:t>
      </w:r>
      <w:proofErr w:type="spellStart"/>
      <w:r w:rsidR="005C3205">
        <w:rPr>
          <w:rFonts w:ascii="Calibri" w:hAnsi="Calibri" w:cs="Calibri"/>
          <w:sz w:val="28"/>
          <w:szCs w:val="28"/>
        </w:rPr>
        <w:t>đối</w:t>
      </w:r>
      <w:proofErr w:type="spellEnd"/>
      <w:r w:rsid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C3205">
        <w:rPr>
          <w:rFonts w:ascii="Calibri" w:hAnsi="Calibri" w:cs="Calibri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8"/>
          <w:szCs w:val="28"/>
        </w:rPr>
        <w:t>vào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:</w:t>
      </w:r>
      <w:proofErr w:type="spellStart"/>
      <w:r w:rsidRPr="005C3205">
        <w:rPr>
          <w:rFonts w:ascii="Calibri" w:hAnsi="Calibri" w:cs="Calibri"/>
          <w:sz w:val="28"/>
          <w:szCs w:val="28"/>
        </w:rPr>
        <w:t>apolloClient</w:t>
      </w:r>
      <w:proofErr w:type="spellEnd"/>
      <w:proofErr w:type="gramEnd"/>
      <w:r w:rsidRPr="005C3205">
        <w:rPr>
          <w:rFonts w:ascii="Calibri" w:hAnsi="Calibri" w:cs="Calibri"/>
          <w:sz w:val="28"/>
          <w:szCs w:val="28"/>
        </w:rPr>
        <w:t xml:space="preserve">, variables. </w:t>
      </w:r>
      <w:proofErr w:type="spellStart"/>
      <w:r w:rsidRPr="005C3205">
        <w:rPr>
          <w:rFonts w:ascii="Calibri" w:hAnsi="Calibri" w:cs="Calibri"/>
          <w:sz w:val="28"/>
          <w:szCs w:val="28"/>
        </w:rPr>
        <w:t>Và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đến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API </w:t>
      </w: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8"/>
          <w:szCs w:val="28"/>
        </w:rPr>
        <w:t>suplierService.getAll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.</w:t>
      </w:r>
      <w:proofErr w:type="gramEnd"/>
    </w:p>
    <w:p w14:paraId="5F808507" w14:textId="77BF5339" w:rsidR="00FA0D70" w:rsidRPr="005C3205" w:rsidRDefault="00FA0D70" w:rsidP="00FA0D70">
      <w:pPr>
        <w:pStyle w:val="ListParagraph"/>
        <w:numPr>
          <w:ilvl w:val="1"/>
          <w:numId w:val="30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controllers </w:t>
      </w: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i/>
          <w:iCs/>
        </w:rPr>
        <w:t>getIntialProps</w:t>
      </w:r>
      <w:proofErr w:type="spellEnd"/>
      <w:r w:rsidRPr="005C3205">
        <w:rPr>
          <w:rFonts w:ascii="Calibri" w:hAnsi="Calibri" w:cs="Calibri"/>
          <w:i/>
          <w:iCs/>
        </w:rPr>
        <w:t>:</w:t>
      </w:r>
      <w:r w:rsidRPr="005C3205">
        <w:rPr>
          <w:rFonts w:ascii="Calibri" w:hAnsi="Calibri" w:cs="Calibri"/>
          <w:sz w:val="28"/>
          <w:szCs w:val="28"/>
        </w:rPr>
        <w:t xml:space="preserve"> </w:t>
      </w:r>
      <w:r w:rsidR="005C3205">
        <w:rPr>
          <w:rFonts w:ascii="Calibri" w:hAnsi="Calibri" w:cs="Calibri"/>
          <w:sz w:val="28"/>
          <w:szCs w:val="28"/>
        </w:rPr>
        <w:t>(pages/index.js)</w:t>
      </w:r>
    </w:p>
    <w:p w14:paraId="1B59B9D1" w14:textId="3504DA93" w:rsidR="00FA0D70" w:rsidRPr="005C3205" w:rsidRDefault="00FA0D70" w:rsidP="00FA0D70">
      <w:pPr>
        <w:ind w:left="1080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noProof/>
        </w:rPr>
        <w:drawing>
          <wp:inline distT="0" distB="0" distL="0" distR="0" wp14:anchorId="2CFE2463" wp14:editId="2455F49C">
            <wp:extent cx="548640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8-01 at 9.00.01 AM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10B2" w14:textId="41F3281A" w:rsidR="00FA0D70" w:rsidRPr="005C3205" w:rsidRDefault="00FA0D70" w:rsidP="00FA0D70">
      <w:pPr>
        <w:pStyle w:val="ListParagraph"/>
        <w:numPr>
          <w:ilvl w:val="0"/>
          <w:numId w:val="33"/>
        </w:numPr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sz w:val="28"/>
          <w:szCs w:val="28"/>
        </w:rPr>
        <w:t xml:space="preserve">Import suppliers </w:t>
      </w: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controllers</w:t>
      </w:r>
    </w:p>
    <w:p w14:paraId="7F489966" w14:textId="30C542C1" w:rsidR="004B5A3E" w:rsidRPr="005C3205" w:rsidRDefault="004B5A3E" w:rsidP="008D7262">
      <w:pPr>
        <w:pStyle w:val="ListParagraph"/>
        <w:numPr>
          <w:ilvl w:val="1"/>
          <w:numId w:val="36"/>
        </w:numPr>
        <w:jc w:val="both"/>
        <w:outlineLvl w:val="1"/>
        <w:rPr>
          <w:rFonts w:ascii="Calibri" w:hAnsi="Calibri" w:cs="Calibri"/>
          <w:sz w:val="28"/>
          <w:szCs w:val="28"/>
        </w:rPr>
      </w:pPr>
      <w:bookmarkStart w:id="23" w:name="_Toc15544115"/>
      <w:proofErr w:type="spellStart"/>
      <w:r w:rsidRPr="005C3205">
        <w:rPr>
          <w:rFonts w:ascii="Calibri" w:hAnsi="Calibri" w:cs="Calibri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client:</w:t>
      </w:r>
      <w:bookmarkEnd w:id="23"/>
    </w:p>
    <w:p w14:paraId="53121508" w14:textId="460FE125" w:rsidR="00FA0D70" w:rsidRPr="005C3205" w:rsidRDefault="00FA0D70" w:rsidP="00FA0D70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  <w:color w:val="FF0000"/>
          <w:sz w:val="28"/>
          <w:szCs w:val="28"/>
        </w:rPr>
      </w:pP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kiểu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lấy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này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ở component 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phụ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 xml:space="preserve"> (</w:t>
      </w:r>
      <w:proofErr w:type="spellStart"/>
      <w:r w:rsidRPr="005C3205">
        <w:rPr>
          <w:rFonts w:ascii="Calibri" w:hAnsi="Calibri" w:cs="Calibri"/>
          <w:color w:val="FF0000"/>
          <w:sz w:val="28"/>
          <w:szCs w:val="28"/>
        </w:rPr>
        <w:t>componentWeb</w:t>
      </w:r>
      <w:proofErr w:type="spellEnd"/>
      <w:r w:rsidRPr="005C3205">
        <w:rPr>
          <w:rFonts w:ascii="Calibri" w:hAnsi="Calibri" w:cs="Calibri"/>
          <w:color w:val="FF0000"/>
          <w:sz w:val="28"/>
          <w:szCs w:val="28"/>
        </w:rPr>
        <w:t>).</w:t>
      </w:r>
    </w:p>
    <w:p w14:paraId="77BDC5CB" w14:textId="77777777" w:rsidR="00FA0D70" w:rsidRPr="005C3205" w:rsidRDefault="00FA0D70" w:rsidP="00FA0D70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API ở folder </w:t>
      </w:r>
      <w:r w:rsidRPr="005C3205">
        <w:rPr>
          <w:rFonts w:ascii="Calibri" w:hAnsi="Calibri" w:cs="Calibri"/>
          <w:i/>
          <w:iCs/>
        </w:rPr>
        <w:t xml:space="preserve">services: </w:t>
      </w:r>
      <w:proofErr w:type="spellStart"/>
      <w:r w:rsidRPr="005C3205">
        <w:rPr>
          <w:rFonts w:ascii="Calibri" w:hAnsi="Calibri" w:cs="Calibri"/>
          <w:sz w:val="28"/>
          <w:szCs w:val="28"/>
        </w:rPr>
        <w:t>Tại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đây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danh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mục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(product, category, …).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nếu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chưa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sz w:val="28"/>
          <w:szCs w:val="28"/>
        </w:rPr>
        <w:t>.</w:t>
      </w:r>
    </w:p>
    <w:p w14:paraId="465A008B" w14:textId="77777777" w:rsidR="00FA0D70" w:rsidRPr="005C3205" w:rsidRDefault="00FA0D70" w:rsidP="00FA0D70">
      <w:pPr>
        <w:ind w:left="1080"/>
        <w:jc w:val="both"/>
        <w:rPr>
          <w:rFonts w:ascii="Calibri" w:hAnsi="Calibri" w:cs="Calibri"/>
          <w:sz w:val="28"/>
          <w:szCs w:val="28"/>
        </w:rPr>
      </w:pPr>
    </w:p>
    <w:p w14:paraId="05D3C1D2" w14:textId="77777777" w:rsidR="00FA0D70" w:rsidRPr="005C3205" w:rsidRDefault="00FA0D70" w:rsidP="00FA0D70">
      <w:pPr>
        <w:ind w:left="1080"/>
        <w:jc w:val="both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5E647FF" wp14:editId="4E64F8D9">
            <wp:extent cx="5486400" cy="172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01 at 8.49.56 AM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94B" w14:textId="77777777" w:rsidR="00FA0D70" w:rsidRPr="005C3205" w:rsidRDefault="00FA0D70" w:rsidP="00FA0D70">
      <w:pPr>
        <w:pStyle w:val="ListParagraph"/>
        <w:ind w:left="1800"/>
        <w:jc w:val="both"/>
        <w:rPr>
          <w:rFonts w:ascii="Calibri" w:hAnsi="Calibri" w:cs="Calibri"/>
          <w:sz w:val="28"/>
          <w:szCs w:val="28"/>
        </w:rPr>
      </w:pPr>
    </w:p>
    <w:p w14:paraId="706B77F8" w14:textId="6A3D2979" w:rsidR="00FA0D70" w:rsidRPr="005C3205" w:rsidRDefault="00FA0D70" w:rsidP="00FA0D70">
      <w:pPr>
        <w:pStyle w:val="ListParagraph"/>
        <w:numPr>
          <w:ilvl w:val="1"/>
          <w:numId w:val="29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phương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thức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gọi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folder </w:t>
      </w:r>
      <w:r w:rsidRPr="005C3205">
        <w:rPr>
          <w:rFonts w:ascii="Calibri" w:hAnsi="Calibri" w:cs="Calibri"/>
          <w:i/>
          <w:iCs/>
        </w:rPr>
        <w:t>controllers:</w:t>
      </w:r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phương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thức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chia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chỉ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sử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dụng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5C3205">
        <w:rPr>
          <w:rFonts w:ascii="Calibri" w:hAnsi="Calibri" w:cs="Calibri"/>
          <w:sz w:val="28"/>
          <w:szCs w:val="28"/>
        </w:rPr>
        <w:t>nó</w:t>
      </w:r>
      <w:proofErr w:type="spellEnd"/>
      <w:r w:rsidRPr="005C3205">
        <w:rPr>
          <w:rFonts w:ascii="Calibri" w:hAnsi="Calibri" w:cs="Calibri"/>
          <w:sz w:val="28"/>
          <w:szCs w:val="28"/>
        </w:rPr>
        <w:t>.(</w:t>
      </w:r>
      <w:proofErr w:type="spellStart"/>
      <w:proofErr w:type="gramEnd"/>
      <w:r w:rsidRPr="005C3205">
        <w:rPr>
          <w:rFonts w:ascii="Calibri" w:hAnsi="Calibri" w:cs="Calibri"/>
          <w:sz w:val="28"/>
          <w:szCs w:val="28"/>
        </w:rPr>
        <w:t>Dùng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sz w:val="28"/>
          <w:szCs w:val="28"/>
        </w:rPr>
        <w:t>đâu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thì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phải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đúng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theo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đường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dẫn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định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nghĩa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5C3205">
        <w:rPr>
          <w:rFonts w:ascii="Calibri" w:hAnsi="Calibri" w:cs="Calibri"/>
          <w:sz w:val="28"/>
          <w:szCs w:val="28"/>
        </w:rPr>
        <w:t>có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thể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tạo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lặp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hàm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ở </w:t>
      </w:r>
      <w:proofErr w:type="spellStart"/>
      <w:r w:rsidRPr="005C3205">
        <w:rPr>
          <w:rFonts w:ascii="Calibri" w:hAnsi="Calibri" w:cs="Calibri"/>
          <w:sz w:val="28"/>
          <w:szCs w:val="28"/>
        </w:rPr>
        <w:t>các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file </w:t>
      </w:r>
      <w:proofErr w:type="spellStart"/>
      <w:r w:rsidRPr="005C3205">
        <w:rPr>
          <w:rFonts w:ascii="Calibri" w:hAnsi="Calibri" w:cs="Calibri"/>
          <w:sz w:val="28"/>
          <w:szCs w:val="28"/>
        </w:rPr>
        <w:t>khác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nhau</w:t>
      </w:r>
      <w:proofErr w:type="spellEnd"/>
      <w:r w:rsidRPr="005C3205">
        <w:rPr>
          <w:rFonts w:ascii="Calibri" w:hAnsi="Calibri" w:cs="Calibri"/>
          <w:sz w:val="28"/>
          <w:szCs w:val="28"/>
        </w:rPr>
        <w:t>)</w:t>
      </w:r>
    </w:p>
    <w:p w14:paraId="476CE96A" w14:textId="77777777" w:rsidR="00FA0D70" w:rsidRPr="005C3205" w:rsidRDefault="00FA0D70" w:rsidP="00FA0D70">
      <w:pPr>
        <w:ind w:left="936"/>
        <w:jc w:val="both"/>
        <w:rPr>
          <w:rFonts w:ascii="Calibri" w:hAnsi="Calibri" w:cs="Calibri"/>
          <w:sz w:val="28"/>
          <w:szCs w:val="28"/>
        </w:rPr>
      </w:pPr>
    </w:p>
    <w:p w14:paraId="4CD1C5A9" w14:textId="3CE39453" w:rsidR="00FA0D70" w:rsidRPr="005C3205" w:rsidRDefault="00FA0D70" w:rsidP="00FA0D70">
      <w:pPr>
        <w:pStyle w:val="ListParagraph"/>
        <w:ind w:left="936"/>
        <w:jc w:val="both"/>
        <w:rPr>
          <w:rFonts w:ascii="Calibri" w:hAnsi="Calibri" w:cs="Calibri"/>
          <w:sz w:val="28"/>
          <w:szCs w:val="28"/>
        </w:rPr>
      </w:pPr>
      <w:r w:rsidRPr="005C320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ADE1E36" wp14:editId="5C016689">
            <wp:extent cx="5486400" cy="3529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8-01 at 9.04.09 A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F75E" w14:textId="05CCCCA0" w:rsidR="00FA0D70" w:rsidRDefault="005C3205" w:rsidP="00FA0D70">
      <w:pPr>
        <w:pStyle w:val="ListParagraph"/>
        <w:numPr>
          <w:ilvl w:val="1"/>
          <w:numId w:val="29"/>
        </w:numPr>
        <w:rPr>
          <w:rFonts w:ascii="Calibri" w:hAnsi="Calibri" w:cs="Calibri"/>
          <w:i/>
          <w:iCs/>
        </w:rPr>
      </w:pPr>
      <w:proofErr w:type="spellStart"/>
      <w:r w:rsidRPr="005C3205">
        <w:rPr>
          <w:rFonts w:ascii="Calibri" w:hAnsi="Calibri" w:cs="Calibri"/>
          <w:sz w:val="28"/>
          <w:szCs w:val="28"/>
        </w:rPr>
        <w:t>Đối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tượng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được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truyền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vào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là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: </w:t>
      </w:r>
      <w:r w:rsidRPr="005C3205">
        <w:rPr>
          <w:rFonts w:ascii="Calibri" w:hAnsi="Calibri" w:cs="Calibri"/>
          <w:i/>
          <w:iCs/>
        </w:rPr>
        <w:t>variables</w:t>
      </w:r>
      <w:r w:rsidRPr="005C3205">
        <w:rPr>
          <w:rFonts w:ascii="Calibri" w:hAnsi="Calibri" w:cs="Calibri"/>
          <w:sz w:val="28"/>
          <w:szCs w:val="28"/>
        </w:rPr>
        <w:t xml:space="preserve">. Query </w:t>
      </w:r>
      <w:proofErr w:type="spellStart"/>
      <w:r w:rsidRPr="005C3205">
        <w:rPr>
          <w:rFonts w:ascii="Calibri" w:hAnsi="Calibri" w:cs="Calibri"/>
          <w:sz w:val="28"/>
          <w:szCs w:val="28"/>
        </w:rPr>
        <w:t>đến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i/>
          <w:iCs/>
        </w:rPr>
        <w:t>articleService.getAll</w:t>
      </w:r>
      <w:proofErr w:type="spellEnd"/>
    </w:p>
    <w:p w14:paraId="1CD2CB40" w14:textId="75CE9E0C" w:rsidR="005C3205" w:rsidRPr="005C3205" w:rsidRDefault="005C3205" w:rsidP="00FA0D70">
      <w:pPr>
        <w:pStyle w:val="ListParagraph"/>
        <w:numPr>
          <w:ilvl w:val="1"/>
          <w:numId w:val="29"/>
        </w:numPr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sz w:val="28"/>
          <w:szCs w:val="28"/>
        </w:rPr>
        <w:t>Sử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gọi</w:t>
      </w:r>
      <w:proofErr w:type="spellEnd"/>
      <w:r>
        <w:rPr>
          <w:rFonts w:ascii="Calibri" w:hAnsi="Calibri" w:cs="Calibri"/>
          <w:sz w:val="28"/>
          <w:szCs w:val="28"/>
        </w:rPr>
        <w:t xml:space="preserve"> ở </w:t>
      </w:r>
      <w:proofErr w:type="spellStart"/>
      <w:r>
        <w:rPr>
          <w:rFonts w:ascii="Calibri" w:hAnsi="Calibri" w:cs="Calibri"/>
          <w:sz w:val="28"/>
          <w:szCs w:val="28"/>
        </w:rPr>
        <w:t>các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componets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nhúng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folder </w:t>
      </w:r>
      <w:proofErr w:type="spellStart"/>
      <w:r>
        <w:rPr>
          <w:rFonts w:ascii="Calibri" w:hAnsi="Calibri" w:cs="Calibri"/>
          <w:sz w:val="28"/>
          <w:szCs w:val="28"/>
        </w:rPr>
        <w:t>componentWeb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2923064" w14:textId="302B922F" w:rsidR="005C3205" w:rsidRDefault="005C3205" w:rsidP="005C3205">
      <w:pPr>
        <w:ind w:left="936"/>
        <w:rPr>
          <w:rFonts w:ascii="Calibri" w:hAnsi="Calibri" w:cs="Calibri"/>
          <w:i/>
          <w:iCs/>
        </w:rPr>
      </w:pPr>
      <w:r>
        <w:rPr>
          <w:noProof/>
        </w:rPr>
        <w:lastRenderedPageBreak/>
        <w:drawing>
          <wp:inline distT="0" distB="0" distL="0" distR="0" wp14:anchorId="33629EC5" wp14:editId="59D67700">
            <wp:extent cx="5486400" cy="1862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8-01 at 9.08.12 AM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134" w14:textId="29189DC7" w:rsidR="005C3205" w:rsidRPr="005C3205" w:rsidRDefault="005C3205" w:rsidP="005C3205">
      <w:pPr>
        <w:pStyle w:val="ListParagraph"/>
        <w:numPr>
          <w:ilvl w:val="0"/>
          <w:numId w:val="34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sz w:val="28"/>
          <w:szCs w:val="28"/>
        </w:rPr>
        <w:t xml:space="preserve">Import articles </w:t>
      </w:r>
      <w:proofErr w:type="spellStart"/>
      <w:r>
        <w:rPr>
          <w:rFonts w:ascii="Calibri" w:hAnsi="Calibri" w:cs="Calibri"/>
          <w:sz w:val="28"/>
          <w:szCs w:val="28"/>
        </w:rPr>
        <w:t>tại</w:t>
      </w:r>
      <w:proofErr w:type="spellEnd"/>
      <w:r>
        <w:rPr>
          <w:rFonts w:ascii="Calibri" w:hAnsi="Calibri" w:cs="Calibri"/>
          <w:sz w:val="28"/>
          <w:szCs w:val="28"/>
        </w:rPr>
        <w:t xml:space="preserve"> controllers/components</w:t>
      </w:r>
    </w:p>
    <w:p w14:paraId="49CDF383" w14:textId="21CC229A" w:rsidR="004B5A3E" w:rsidRDefault="004B5A3E" w:rsidP="008D7262">
      <w:pPr>
        <w:pStyle w:val="ListParagraph"/>
        <w:numPr>
          <w:ilvl w:val="1"/>
          <w:numId w:val="36"/>
        </w:numPr>
        <w:jc w:val="both"/>
        <w:outlineLvl w:val="1"/>
        <w:rPr>
          <w:rFonts w:ascii="Calibri" w:hAnsi="Calibri" w:cs="Calibri"/>
          <w:sz w:val="28"/>
          <w:szCs w:val="28"/>
        </w:rPr>
      </w:pPr>
      <w:bookmarkStart w:id="24" w:name="_Toc15544116"/>
      <w:proofErr w:type="spellStart"/>
      <w:r w:rsidRPr="005C3205">
        <w:rPr>
          <w:rFonts w:ascii="Calibri" w:hAnsi="Calibri" w:cs="Calibri"/>
          <w:sz w:val="28"/>
          <w:szCs w:val="28"/>
        </w:rPr>
        <w:t>Thay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đổi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dữ</w:t>
      </w:r>
      <w:proofErr w:type="spellEnd"/>
      <w:r w:rsidRPr="005C320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5C3205">
        <w:rPr>
          <w:rFonts w:ascii="Calibri" w:hAnsi="Calibri" w:cs="Calibri"/>
          <w:sz w:val="28"/>
          <w:szCs w:val="28"/>
        </w:rPr>
        <w:t>liệu</w:t>
      </w:r>
      <w:proofErr w:type="spellEnd"/>
      <w:r w:rsidRPr="005C3205">
        <w:rPr>
          <w:rFonts w:ascii="Calibri" w:hAnsi="Calibri" w:cs="Calibri"/>
          <w:sz w:val="28"/>
          <w:szCs w:val="28"/>
        </w:rPr>
        <w:t>:</w:t>
      </w:r>
      <w:bookmarkEnd w:id="24"/>
    </w:p>
    <w:p w14:paraId="2F583A13" w14:textId="2A48C2A7" w:rsidR="005C3205" w:rsidRDefault="005C3205" w:rsidP="005C3205">
      <w:pPr>
        <w:pStyle w:val="ListParagraph"/>
        <w:numPr>
          <w:ilvl w:val="0"/>
          <w:numId w:val="34"/>
        </w:numPr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nghĩa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việc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liệu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44604BBF" w14:textId="65D95C7F" w:rsidR="005C3205" w:rsidRPr="005C3205" w:rsidRDefault="005C3205" w:rsidP="005C3205">
      <w:pPr>
        <w:ind w:left="936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EBE68F3" wp14:editId="7D2EDA7A">
            <wp:extent cx="5486400" cy="176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8-01 at 9.17.37 AM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AE6F" w14:textId="2D97A92C" w:rsidR="007D34AC" w:rsidRDefault="007D34AC" w:rsidP="007D34AC">
      <w:pPr>
        <w:pStyle w:val="ListParagraph"/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Phương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thức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gọi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2E41D673" w14:textId="77777777" w:rsidR="007D34AC" w:rsidRPr="007D34AC" w:rsidRDefault="007D34AC" w:rsidP="007D34AC">
      <w:pPr>
        <w:ind w:left="936"/>
        <w:rPr>
          <w:rFonts w:ascii="Calibri" w:hAnsi="Calibri" w:cs="Calibri"/>
          <w:sz w:val="28"/>
          <w:szCs w:val="28"/>
        </w:rPr>
      </w:pPr>
    </w:p>
    <w:p w14:paraId="003B07AB" w14:textId="691B384A" w:rsidR="00981CFC" w:rsidRDefault="007D34AC" w:rsidP="007D34AC">
      <w:pPr>
        <w:ind w:left="936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CC98B2A" wp14:editId="4B6FE030">
            <wp:extent cx="508000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8-01 at 9.18.40 A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6232" w14:textId="1611D024" w:rsidR="007D34AC" w:rsidRDefault="007D34AC" w:rsidP="007D34AC">
      <w:pPr>
        <w:pStyle w:val="ListParagraph"/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Thêm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nam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để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cần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gọi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đến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chứ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không</w:t>
      </w:r>
      <w:proofErr w:type="spellEnd"/>
      <w:r>
        <w:rPr>
          <w:rFonts w:ascii="Calibri" w:hAnsi="Calibri" w:cs="Calibri"/>
          <w:sz w:val="28"/>
          <w:szCs w:val="28"/>
        </w:rPr>
        <w:t xml:space="preserve"> auto get </w:t>
      </w:r>
      <w:proofErr w:type="spellStart"/>
      <w:r>
        <w:rPr>
          <w:rFonts w:ascii="Calibri" w:hAnsi="Calibri" w:cs="Calibri"/>
          <w:sz w:val="28"/>
          <w:szCs w:val="28"/>
        </w:rPr>
        <w:t>như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lấy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dữ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liệu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446AB1B2" w14:textId="5B3C6BCD" w:rsidR="007D34AC" w:rsidRDefault="007D34AC" w:rsidP="007D34AC">
      <w:pPr>
        <w:pStyle w:val="ListParagraph"/>
        <w:numPr>
          <w:ilvl w:val="0"/>
          <w:numId w:val="34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chủ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yếu</w:t>
      </w:r>
      <w:proofErr w:type="spellEnd"/>
      <w:r>
        <w:rPr>
          <w:rFonts w:ascii="Calibri" w:hAnsi="Calibri" w:cs="Calibri"/>
          <w:sz w:val="28"/>
          <w:szCs w:val="28"/>
        </w:rPr>
        <w:t xml:space="preserve"> ở component </w:t>
      </w:r>
      <w:proofErr w:type="spellStart"/>
      <w:r>
        <w:rPr>
          <w:rFonts w:ascii="Calibri" w:hAnsi="Calibri" w:cs="Calibri"/>
          <w:sz w:val="28"/>
          <w:szCs w:val="28"/>
        </w:rPr>
        <w:t>phụ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38008B3D" w14:textId="679E1F0F" w:rsidR="007D34AC" w:rsidRDefault="007D34AC" w:rsidP="007D34AC">
      <w:pPr>
        <w:ind w:left="936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9209B2" wp14:editId="6B2544F9">
            <wp:extent cx="5486400" cy="3564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8-01 at 9.20.46 AM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6F78" w14:textId="431F6AF4" w:rsidR="007D34AC" w:rsidRDefault="007D34AC" w:rsidP="007D34AC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mutation controllers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tạo</w:t>
      </w:r>
      <w:proofErr w:type="spellEnd"/>
      <w:r>
        <w:rPr>
          <w:rFonts w:ascii="Calibri" w:hAnsi="Calibri" w:cs="Calibri"/>
          <w:sz w:val="28"/>
          <w:szCs w:val="28"/>
        </w:rPr>
        <w:t xml:space="preserve"> ở compose</w:t>
      </w:r>
    </w:p>
    <w:p w14:paraId="2756EE81" w14:textId="1DE6E940" w:rsidR="007D34AC" w:rsidRPr="007D34AC" w:rsidRDefault="007D34AC" w:rsidP="007D34AC">
      <w:pPr>
        <w:pStyle w:val="ListParagraph"/>
        <w:numPr>
          <w:ilvl w:val="0"/>
          <w:numId w:val="4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Sử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dụng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và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truyền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đi</w:t>
      </w:r>
      <w:proofErr w:type="spellEnd"/>
      <w:r>
        <w:rPr>
          <w:rFonts w:ascii="Calibri" w:hAnsi="Calibri" w:cs="Calibri"/>
          <w:sz w:val="28"/>
          <w:szCs w:val="28"/>
        </w:rPr>
        <w:t xml:space="preserve"> variables </w:t>
      </w:r>
      <w:proofErr w:type="spellStart"/>
      <w:r>
        <w:rPr>
          <w:rFonts w:ascii="Calibri" w:hAnsi="Calibri" w:cs="Calibri"/>
          <w:sz w:val="28"/>
          <w:szCs w:val="28"/>
        </w:rPr>
        <w:t>bằng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trường</w:t>
      </w:r>
      <w:proofErr w:type="spellEnd"/>
      <w:r>
        <w:rPr>
          <w:rFonts w:ascii="Calibri" w:hAnsi="Calibri" w:cs="Calibri"/>
          <w:sz w:val="28"/>
          <w:szCs w:val="28"/>
        </w:rPr>
        <w:t xml:space="preserve"> name </w:t>
      </w:r>
      <w:proofErr w:type="spellStart"/>
      <w:r>
        <w:rPr>
          <w:rFonts w:ascii="Calibri" w:hAnsi="Calibri" w:cs="Calibri"/>
          <w:sz w:val="28"/>
          <w:szCs w:val="28"/>
        </w:rPr>
        <w:t>đã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định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nghĩa</w:t>
      </w:r>
      <w:proofErr w:type="spellEnd"/>
      <w:r>
        <w:rPr>
          <w:rFonts w:ascii="Calibri" w:hAnsi="Calibri" w:cs="Calibri"/>
          <w:sz w:val="28"/>
          <w:szCs w:val="28"/>
        </w:rPr>
        <w:t xml:space="preserve"> ở controllers.</w:t>
      </w:r>
    </w:p>
    <w:sectPr w:rsidR="007D34AC" w:rsidRPr="007D34AC">
      <w:footerReference w:type="default" r:id="rId44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3459" w14:textId="77777777" w:rsidR="001B0938" w:rsidRDefault="001B0938">
      <w:r>
        <w:separator/>
      </w:r>
    </w:p>
    <w:p w14:paraId="4E98FF31" w14:textId="77777777" w:rsidR="001B0938" w:rsidRDefault="001B0938"/>
  </w:endnote>
  <w:endnote w:type="continuationSeparator" w:id="0">
    <w:p w14:paraId="5BBA0E09" w14:textId="77777777" w:rsidR="001B0938" w:rsidRDefault="001B0938">
      <w:r>
        <w:continuationSeparator/>
      </w:r>
    </w:p>
    <w:p w14:paraId="0BB947B0" w14:textId="77777777" w:rsidR="001B0938" w:rsidRDefault="001B09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8F896" w14:textId="77777777" w:rsidR="00981CFC" w:rsidRDefault="00981CF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0C47B" w14:textId="77777777" w:rsidR="001B0938" w:rsidRDefault="001B0938">
      <w:r>
        <w:separator/>
      </w:r>
    </w:p>
    <w:p w14:paraId="7B1E9210" w14:textId="77777777" w:rsidR="001B0938" w:rsidRDefault="001B0938"/>
  </w:footnote>
  <w:footnote w:type="continuationSeparator" w:id="0">
    <w:p w14:paraId="60C29B96" w14:textId="77777777" w:rsidR="001B0938" w:rsidRDefault="001B0938">
      <w:r>
        <w:continuationSeparator/>
      </w:r>
    </w:p>
    <w:p w14:paraId="24D7A176" w14:textId="77777777" w:rsidR="001B0938" w:rsidRDefault="001B09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1CE"/>
    <w:multiLevelType w:val="hybridMultilevel"/>
    <w:tmpl w:val="C4E6486E"/>
    <w:lvl w:ilvl="0" w:tplc="46549A5E">
      <w:start w:val="1"/>
      <w:numFmt w:val="bullet"/>
      <w:lvlText w:val="-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1CF6CF9"/>
    <w:multiLevelType w:val="multilevel"/>
    <w:tmpl w:val="B588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1491F"/>
    <w:multiLevelType w:val="multilevel"/>
    <w:tmpl w:val="D51C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04DB5"/>
    <w:multiLevelType w:val="multilevel"/>
    <w:tmpl w:val="B392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96A31"/>
    <w:multiLevelType w:val="hybridMultilevel"/>
    <w:tmpl w:val="00062040"/>
    <w:lvl w:ilvl="0" w:tplc="48FEA630">
      <w:start w:val="5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A6F12"/>
    <w:multiLevelType w:val="multilevel"/>
    <w:tmpl w:val="0409001D"/>
    <w:styleLink w:val="xz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971932"/>
    <w:multiLevelType w:val="multilevel"/>
    <w:tmpl w:val="AC08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2170D"/>
    <w:multiLevelType w:val="multilevel"/>
    <w:tmpl w:val="E9B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C62C8"/>
    <w:multiLevelType w:val="multilevel"/>
    <w:tmpl w:val="A4E0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A0198"/>
    <w:multiLevelType w:val="hybridMultilevel"/>
    <w:tmpl w:val="71A062F4"/>
    <w:lvl w:ilvl="0" w:tplc="E95290C8">
      <w:start w:val="1"/>
      <w:numFmt w:val="decimal"/>
      <w:lvlText w:val="B.%1."/>
      <w:lvlJc w:val="left"/>
      <w:pPr>
        <w:ind w:left="720" w:hanging="504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76C7C"/>
    <w:multiLevelType w:val="hybridMultilevel"/>
    <w:tmpl w:val="0A442A98"/>
    <w:lvl w:ilvl="0" w:tplc="FE2444FE">
      <w:start w:val="1"/>
      <w:numFmt w:val="bullet"/>
      <w:lvlText w:val="+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02BEC"/>
    <w:multiLevelType w:val="multilevel"/>
    <w:tmpl w:val="6F2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A5C72"/>
    <w:multiLevelType w:val="multilevel"/>
    <w:tmpl w:val="A0DE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5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31465"/>
    <w:multiLevelType w:val="hybridMultilevel"/>
    <w:tmpl w:val="29B6A3C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0C6952"/>
    <w:multiLevelType w:val="multilevel"/>
    <w:tmpl w:val="5CF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2192A"/>
    <w:multiLevelType w:val="hybridMultilevel"/>
    <w:tmpl w:val="F5961F6C"/>
    <w:lvl w:ilvl="0" w:tplc="CA6AE846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587A86"/>
    <w:multiLevelType w:val="hybridMultilevel"/>
    <w:tmpl w:val="92B82B9E"/>
    <w:lvl w:ilvl="0" w:tplc="46549A5E">
      <w:start w:val="1"/>
      <w:numFmt w:val="bullet"/>
      <w:lvlText w:val="-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8D51304"/>
    <w:multiLevelType w:val="multilevel"/>
    <w:tmpl w:val="86C8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45A02"/>
    <w:multiLevelType w:val="hybridMultilevel"/>
    <w:tmpl w:val="74F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3614C"/>
    <w:multiLevelType w:val="multilevel"/>
    <w:tmpl w:val="DFF4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702C8"/>
    <w:multiLevelType w:val="hybridMultilevel"/>
    <w:tmpl w:val="DBC22EA4"/>
    <w:lvl w:ilvl="0" w:tplc="46549A5E">
      <w:start w:val="1"/>
      <w:numFmt w:val="bullet"/>
      <w:lvlText w:val="-"/>
      <w:lvlJc w:val="left"/>
      <w:pPr>
        <w:ind w:left="93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48121418"/>
    <w:multiLevelType w:val="hybridMultilevel"/>
    <w:tmpl w:val="21284A82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2" w15:restartNumberingAfterBreak="0">
    <w:nsid w:val="48FB0E3A"/>
    <w:multiLevelType w:val="multilevel"/>
    <w:tmpl w:val="A88466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3" w15:restartNumberingAfterBreak="0">
    <w:nsid w:val="5204331B"/>
    <w:multiLevelType w:val="multilevel"/>
    <w:tmpl w:val="0409001D"/>
    <w:styleLink w:val="Style2"/>
    <w:lvl w:ilvl="0">
      <w:start w:val="3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D97EBF"/>
    <w:multiLevelType w:val="multilevel"/>
    <w:tmpl w:val="606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E7B57"/>
    <w:multiLevelType w:val="multilevel"/>
    <w:tmpl w:val="0409001D"/>
    <w:numStyleLink w:val="Style2"/>
  </w:abstractNum>
  <w:abstractNum w:abstractNumId="26" w15:restartNumberingAfterBreak="0">
    <w:nsid w:val="557F3FB5"/>
    <w:multiLevelType w:val="hybridMultilevel"/>
    <w:tmpl w:val="D604DC58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7" w15:restartNumberingAfterBreak="0">
    <w:nsid w:val="5AB93F27"/>
    <w:multiLevelType w:val="hybridMultilevel"/>
    <w:tmpl w:val="D74AC9F2"/>
    <w:lvl w:ilvl="0" w:tplc="FE2444FE">
      <w:start w:val="1"/>
      <w:numFmt w:val="bullet"/>
      <w:lvlText w:val="+"/>
      <w:lvlJc w:val="left"/>
      <w:pPr>
        <w:ind w:left="201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DC33987"/>
    <w:multiLevelType w:val="hybridMultilevel"/>
    <w:tmpl w:val="5BFE73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41344A"/>
    <w:multiLevelType w:val="multilevel"/>
    <w:tmpl w:val="5E3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1B2115"/>
    <w:multiLevelType w:val="multilevel"/>
    <w:tmpl w:val="C12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01EDB"/>
    <w:multiLevelType w:val="multilevel"/>
    <w:tmpl w:val="CC8E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3B0782"/>
    <w:multiLevelType w:val="multilevel"/>
    <w:tmpl w:val="0409001D"/>
    <w:numStyleLink w:val="Style2"/>
  </w:abstractNum>
  <w:abstractNum w:abstractNumId="33" w15:restartNumberingAfterBreak="0">
    <w:nsid w:val="6B461929"/>
    <w:multiLevelType w:val="multilevel"/>
    <w:tmpl w:val="FECC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459C7"/>
    <w:multiLevelType w:val="multilevel"/>
    <w:tmpl w:val="D6D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9079BA"/>
    <w:multiLevelType w:val="multilevel"/>
    <w:tmpl w:val="327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A36C2"/>
    <w:multiLevelType w:val="hybridMultilevel"/>
    <w:tmpl w:val="027CAB08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 w15:restartNumberingAfterBreak="0">
    <w:nsid w:val="742A2FB5"/>
    <w:multiLevelType w:val="multilevel"/>
    <w:tmpl w:val="FAC4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A713D"/>
    <w:multiLevelType w:val="hybridMultilevel"/>
    <w:tmpl w:val="BCBC26A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BE011E"/>
    <w:multiLevelType w:val="multilevel"/>
    <w:tmpl w:val="0409001D"/>
    <w:styleLink w:val="Style1"/>
    <w:lvl w:ilvl="0">
      <w:start w:val="3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E5C69F8"/>
    <w:multiLevelType w:val="multilevel"/>
    <w:tmpl w:val="240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064B27"/>
    <w:multiLevelType w:val="multilevel"/>
    <w:tmpl w:val="0409001D"/>
    <w:numStyleLink w:val="Style1"/>
  </w:abstractNum>
  <w:num w:numId="1">
    <w:abstractNumId w:val="22"/>
  </w:num>
  <w:num w:numId="2">
    <w:abstractNumId w:val="38"/>
  </w:num>
  <w:num w:numId="3">
    <w:abstractNumId w:val="28"/>
  </w:num>
  <w:num w:numId="4">
    <w:abstractNumId w:val="37"/>
  </w:num>
  <w:num w:numId="5">
    <w:abstractNumId w:val="31"/>
  </w:num>
  <w:num w:numId="6">
    <w:abstractNumId w:val="1"/>
  </w:num>
  <w:num w:numId="7">
    <w:abstractNumId w:val="12"/>
  </w:num>
  <w:num w:numId="8">
    <w:abstractNumId w:val="40"/>
  </w:num>
  <w:num w:numId="9">
    <w:abstractNumId w:val="24"/>
  </w:num>
  <w:num w:numId="10">
    <w:abstractNumId w:val="3"/>
  </w:num>
  <w:num w:numId="11">
    <w:abstractNumId w:val="33"/>
  </w:num>
  <w:num w:numId="12">
    <w:abstractNumId w:val="19"/>
  </w:num>
  <w:num w:numId="13">
    <w:abstractNumId w:val="34"/>
  </w:num>
  <w:num w:numId="14">
    <w:abstractNumId w:val="2"/>
  </w:num>
  <w:num w:numId="15">
    <w:abstractNumId w:val="30"/>
  </w:num>
  <w:num w:numId="16">
    <w:abstractNumId w:val="35"/>
  </w:num>
  <w:num w:numId="17">
    <w:abstractNumId w:val="29"/>
  </w:num>
  <w:num w:numId="18">
    <w:abstractNumId w:val="17"/>
  </w:num>
  <w:num w:numId="19">
    <w:abstractNumId w:val="11"/>
  </w:num>
  <w:num w:numId="20">
    <w:abstractNumId w:val="6"/>
  </w:num>
  <w:num w:numId="21">
    <w:abstractNumId w:val="14"/>
  </w:num>
  <w:num w:numId="22">
    <w:abstractNumId w:val="8"/>
  </w:num>
  <w:num w:numId="23">
    <w:abstractNumId w:val="7"/>
  </w:num>
  <w:num w:numId="24">
    <w:abstractNumId w:val="4"/>
  </w:num>
  <w:num w:numId="25">
    <w:abstractNumId w:val="18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10"/>
  </w:num>
  <w:num w:numId="31">
    <w:abstractNumId w:val="27"/>
  </w:num>
  <w:num w:numId="32">
    <w:abstractNumId w:val="13"/>
  </w:num>
  <w:num w:numId="33">
    <w:abstractNumId w:val="15"/>
  </w:num>
  <w:num w:numId="34">
    <w:abstractNumId w:val="26"/>
  </w:num>
  <w:num w:numId="35">
    <w:abstractNumId w:val="5"/>
  </w:num>
  <w:num w:numId="36">
    <w:abstractNumId w:val="25"/>
  </w:num>
  <w:num w:numId="37">
    <w:abstractNumId w:val="36"/>
  </w:num>
  <w:num w:numId="38">
    <w:abstractNumId w:val="39"/>
  </w:num>
  <w:num w:numId="39">
    <w:abstractNumId w:val="41"/>
  </w:num>
  <w:num w:numId="40">
    <w:abstractNumId w:val="23"/>
  </w:num>
  <w:num w:numId="41">
    <w:abstractNumId w:val="3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97"/>
    <w:rsid w:val="00034A2E"/>
    <w:rsid w:val="000B34E2"/>
    <w:rsid w:val="000F34FE"/>
    <w:rsid w:val="00183C97"/>
    <w:rsid w:val="001B0938"/>
    <w:rsid w:val="001C45A8"/>
    <w:rsid w:val="001D4E4D"/>
    <w:rsid w:val="00242B8A"/>
    <w:rsid w:val="00271C1B"/>
    <w:rsid w:val="002E11B5"/>
    <w:rsid w:val="002E2603"/>
    <w:rsid w:val="002F1F68"/>
    <w:rsid w:val="003271EC"/>
    <w:rsid w:val="00330074"/>
    <w:rsid w:val="003452BD"/>
    <w:rsid w:val="003837A5"/>
    <w:rsid w:val="003F6D59"/>
    <w:rsid w:val="0040073B"/>
    <w:rsid w:val="004B5A3E"/>
    <w:rsid w:val="004D2E21"/>
    <w:rsid w:val="004D6A64"/>
    <w:rsid w:val="005C3205"/>
    <w:rsid w:val="005C5988"/>
    <w:rsid w:val="00605863"/>
    <w:rsid w:val="00692907"/>
    <w:rsid w:val="006F2B32"/>
    <w:rsid w:val="007D34AC"/>
    <w:rsid w:val="007E13B6"/>
    <w:rsid w:val="008003DF"/>
    <w:rsid w:val="008B4B36"/>
    <w:rsid w:val="008C00CA"/>
    <w:rsid w:val="008C5B97"/>
    <w:rsid w:val="008D5886"/>
    <w:rsid w:val="008D7262"/>
    <w:rsid w:val="0090478B"/>
    <w:rsid w:val="00942691"/>
    <w:rsid w:val="00976F39"/>
    <w:rsid w:val="00981CFC"/>
    <w:rsid w:val="00991999"/>
    <w:rsid w:val="009D07D5"/>
    <w:rsid w:val="009D0E94"/>
    <w:rsid w:val="009D1755"/>
    <w:rsid w:val="009F7EE8"/>
    <w:rsid w:val="00A5684A"/>
    <w:rsid w:val="00AE355B"/>
    <w:rsid w:val="00BA76A2"/>
    <w:rsid w:val="00CA0F84"/>
    <w:rsid w:val="00E730BB"/>
    <w:rsid w:val="00ED44FA"/>
    <w:rsid w:val="00F97081"/>
    <w:rsid w:val="00F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4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C1B"/>
    <w:pPr>
      <w:spacing w:after="0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hAnsiTheme="majorHAnsi" w:cstheme="minorBidi"/>
      <w:caps/>
      <w:color w:val="2E2E2E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2E2E2E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707070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707070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ind w:left="360"/>
    </w:pPr>
    <w:rPr>
      <w:rFonts w:asciiTheme="minorHAnsi" w:hAnsiTheme="minorHAnsi" w:cstheme="minorBidi"/>
      <w:color w:val="707070" w:themeColor="accent1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  <w:ind w:left="360"/>
    </w:pPr>
    <w:rPr>
      <w:rFonts w:asciiTheme="minorHAnsi" w:hAnsiTheme="minorHAnsi" w:cstheme="minorBidi"/>
      <w:i/>
      <w:iCs/>
      <w:color w:val="707070" w:themeColor="accent1"/>
      <w:sz w:val="20"/>
      <w:szCs w:val="18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 w:line="288" w:lineRule="auto"/>
      <w:ind w:left="360"/>
      <w:contextualSpacing/>
    </w:pPr>
    <w:rPr>
      <w:rFonts w:asciiTheme="minorHAnsi" w:eastAsiaTheme="minorEastAsia" w:hAnsiTheme="minorHAnsi" w:cstheme="minorBidi"/>
      <w:i/>
      <w:color w:val="707070" w:themeColor="accent1"/>
      <w:spacing w:val="15"/>
      <w:sz w:val="32"/>
      <w:szCs w:val="22"/>
      <w:lang w:eastAsia="ja-JP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 w:line="288" w:lineRule="auto"/>
    </w:pPr>
    <w:rPr>
      <w:rFonts w:asciiTheme="minorHAnsi" w:hAnsiTheme="minorHAnsi" w:cstheme="minorBidi"/>
      <w:color w:val="707070" w:themeColor="accent1"/>
      <w:sz w:val="2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b/>
      <w:i/>
      <w:iCs/>
      <w:color w:val="2E2E2E" w:themeColor="accent2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88" w:lineRule="auto"/>
      <w:ind w:left="360"/>
    </w:pPr>
    <w:rPr>
      <w:rFonts w:asciiTheme="minorHAnsi" w:hAnsiTheme="minorHAnsi" w:cstheme="minorBidi"/>
      <w:i/>
      <w:iCs/>
      <w:color w:val="707070" w:themeColor="accen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71C1B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E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E21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37A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7A5"/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pl-c">
    <w:name w:val="pl-c"/>
    <w:basedOn w:val="DefaultParagraphFont"/>
    <w:rsid w:val="003837A5"/>
  </w:style>
  <w:style w:type="character" w:customStyle="1" w:styleId="pl-k">
    <w:name w:val="pl-k"/>
    <w:basedOn w:val="DefaultParagraphFont"/>
    <w:rsid w:val="003837A5"/>
  </w:style>
  <w:style w:type="character" w:customStyle="1" w:styleId="pl-smi">
    <w:name w:val="pl-smi"/>
    <w:basedOn w:val="DefaultParagraphFont"/>
    <w:rsid w:val="003837A5"/>
  </w:style>
  <w:style w:type="character" w:customStyle="1" w:styleId="pl-en">
    <w:name w:val="pl-en"/>
    <w:basedOn w:val="DefaultParagraphFont"/>
    <w:rsid w:val="003837A5"/>
  </w:style>
  <w:style w:type="character" w:customStyle="1" w:styleId="pl-s">
    <w:name w:val="pl-s"/>
    <w:basedOn w:val="DefaultParagraphFont"/>
    <w:rsid w:val="003837A5"/>
  </w:style>
  <w:style w:type="character" w:customStyle="1" w:styleId="pl-ent">
    <w:name w:val="pl-ent"/>
    <w:basedOn w:val="DefaultParagraphFont"/>
    <w:rsid w:val="003837A5"/>
  </w:style>
  <w:style w:type="character" w:customStyle="1" w:styleId="pl-pse">
    <w:name w:val="pl-pse"/>
    <w:basedOn w:val="DefaultParagraphFont"/>
    <w:rsid w:val="003837A5"/>
  </w:style>
  <w:style w:type="character" w:customStyle="1" w:styleId="pl-c1">
    <w:name w:val="pl-c1"/>
    <w:basedOn w:val="DefaultParagraphFont"/>
    <w:rsid w:val="003837A5"/>
  </w:style>
  <w:style w:type="character" w:customStyle="1" w:styleId="pl-pds">
    <w:name w:val="pl-pds"/>
    <w:basedOn w:val="DefaultParagraphFont"/>
    <w:rsid w:val="003837A5"/>
  </w:style>
  <w:style w:type="character" w:customStyle="1" w:styleId="pl-e">
    <w:name w:val="pl-e"/>
    <w:basedOn w:val="DefaultParagraphFont"/>
    <w:rsid w:val="003837A5"/>
  </w:style>
  <w:style w:type="character" w:styleId="Emphasis">
    <w:name w:val="Emphasis"/>
    <w:basedOn w:val="DefaultParagraphFont"/>
    <w:uiPriority w:val="20"/>
    <w:qFormat/>
    <w:rsid w:val="003837A5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981CFC"/>
    <w:pPr>
      <w:ind w:left="720"/>
      <w:contextualSpacing/>
    </w:pPr>
  </w:style>
  <w:style w:type="numbering" w:customStyle="1" w:styleId="xz">
    <w:name w:val="xz"/>
    <w:uiPriority w:val="99"/>
    <w:rsid w:val="005C3205"/>
    <w:pPr>
      <w:numPr>
        <w:numId w:val="35"/>
      </w:numPr>
    </w:pPr>
  </w:style>
  <w:style w:type="numbering" w:customStyle="1" w:styleId="Style1">
    <w:name w:val="Style1"/>
    <w:uiPriority w:val="99"/>
    <w:rsid w:val="005C3205"/>
    <w:pPr>
      <w:numPr>
        <w:numId w:val="38"/>
      </w:numPr>
    </w:pPr>
  </w:style>
  <w:style w:type="numbering" w:customStyle="1" w:styleId="Style2">
    <w:name w:val="Style2"/>
    <w:uiPriority w:val="99"/>
    <w:rsid w:val="005C3205"/>
    <w:pPr>
      <w:numPr>
        <w:numId w:val="4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D7262"/>
    <w:pPr>
      <w:tabs>
        <w:tab w:val="left" w:pos="480"/>
        <w:tab w:val="right" w:leader="dot" w:pos="8630"/>
      </w:tabs>
      <w:spacing w:before="360"/>
    </w:pPr>
    <w:rPr>
      <w:rFonts w:ascii="Calibri" w:hAnsi="Calibri" w:cs="Calibri"/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D7262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D7262"/>
    <w:pPr>
      <w:ind w:left="2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7262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D7262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D7262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D7262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D7262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D7262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5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7074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011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7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5073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2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4929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7355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2514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8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842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4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40117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80159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16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4412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22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yannickcr/eslint-plugin-react/blob/master/docs/rules/jsx-pascal-case.md" TargetMode="External"/><Relationship Id="rId18" Type="http://schemas.openxmlformats.org/officeDocument/2006/relationships/hyperlink" Target="https://github.com/yannickcr/eslint-plugin-react/blob/master/docs/rules/jsx-curly-spacing.md" TargetMode="External"/><Relationship Id="rId26" Type="http://schemas.openxmlformats.org/officeDocument/2006/relationships/hyperlink" Target="https://medium.com/@robinpokorny/index-as-a-key-is-an-anti-pattern-e0349aece318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github.com/evcohen/eslint-plugin-jsx-a11y/blob/master/docs/rules/img-redundant-alt.md" TargetMode="External"/><Relationship Id="rId34" Type="http://schemas.openxmlformats.org/officeDocument/2006/relationships/hyperlink" Target="https://github.com/yannickcr/eslint-plugin-react/blob/master/docs/rules/sort-comp.md" TargetMode="External"/><Relationship Id="rId42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slint.org/docs/rules/no-multi-spaces" TargetMode="External"/><Relationship Id="rId29" Type="http://schemas.openxmlformats.org/officeDocument/2006/relationships/hyperlink" Target="https://github.com/yannickcr/eslint-plugin-react/blob/master/docs/rules/jsx-wrap-multilines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nnickcr/eslint-plugin-react/blob/master/docs/rules/prefer-es6-class.md" TargetMode="External"/><Relationship Id="rId24" Type="http://schemas.openxmlformats.org/officeDocument/2006/relationships/hyperlink" Target="https://github.com/evcohen/eslint-plugin-jsx-a11y/blob/master/docs/rules/aria-role.md" TargetMode="External"/><Relationship Id="rId32" Type="http://schemas.openxmlformats.org/officeDocument/2006/relationships/hyperlink" Target="https://github.com/yannickcr/eslint-plugin-react/blob/master/docs/rules/jsx-no-bind.md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nnickcr/eslint-plugin-react/blob/master/docs/rules/jsx-closing-tag-location.md" TargetMode="External"/><Relationship Id="rId23" Type="http://schemas.openxmlformats.org/officeDocument/2006/relationships/hyperlink" Target="https://github.com/evcohen/eslint-plugin-jsx-a11y/blob/master/docs/rules/aria-role.md" TargetMode="External"/><Relationship Id="rId28" Type="http://schemas.openxmlformats.org/officeDocument/2006/relationships/hyperlink" Target="https://github.com/yannickcr/eslint-plugin-react/blob/master/docs/rules/no-string-refs.md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github.com/yannickcr/eslint-plugin-react/blob/master/docs/rules/no-multi-comp.md" TargetMode="External"/><Relationship Id="rId19" Type="http://schemas.openxmlformats.org/officeDocument/2006/relationships/hyperlink" Target="https://github.com/yannickcr/eslint-plugin-react/blob/master/docs/rules/jsx-boolean-value.md" TargetMode="External"/><Relationship Id="rId31" Type="http://schemas.openxmlformats.org/officeDocument/2006/relationships/hyperlink" Target="https://github.com/yannickcr/eslint-plugin-react/blob/master/docs/rules/jsx-closing-bracket-location.md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acebook.github.io/react/docs/reusable-components.html" TargetMode="External"/><Relationship Id="rId14" Type="http://schemas.openxmlformats.org/officeDocument/2006/relationships/hyperlink" Target="https://github.com/yannickcr/eslint-plugin-react/blob/master/docs/rules/jsx-closing-bracket-location.md" TargetMode="External"/><Relationship Id="rId22" Type="http://schemas.openxmlformats.org/officeDocument/2006/relationships/hyperlink" Target="https://www.w3.org/TR/wai-aria/roles" TargetMode="External"/><Relationship Id="rId27" Type="http://schemas.openxmlformats.org/officeDocument/2006/relationships/hyperlink" Target="https://www.npmjs.com/package/prop-types-exact" TargetMode="External"/><Relationship Id="rId30" Type="http://schemas.openxmlformats.org/officeDocument/2006/relationships/hyperlink" Target="https://github.com/yannickcr/eslint-plugin-react/blob/master/docs/rules/self-closing-comp.md" TargetMode="External"/><Relationship Id="rId35" Type="http://schemas.openxmlformats.org/officeDocument/2006/relationships/image" Target="media/image1.png"/><Relationship Id="rId43" Type="http://schemas.openxmlformats.org/officeDocument/2006/relationships/image" Target="media/image9.png"/><Relationship Id="rId8" Type="http://schemas.openxmlformats.org/officeDocument/2006/relationships/hyperlink" Target="https://github.com/UETCodeCamp/jsx-style-guide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yannickcr/eslint-plugin-react/blob/master/docs/rules/prefer-stateless-function.md" TargetMode="External"/><Relationship Id="rId17" Type="http://schemas.openxmlformats.org/officeDocument/2006/relationships/hyperlink" Target="https://github.com/yannickcr/eslint-plugin-react/blob/master/docs/rules/jsx-tag-spacing.md" TargetMode="External"/><Relationship Id="rId25" Type="http://schemas.openxmlformats.org/officeDocument/2006/relationships/hyperlink" Target="https://github.com/evcohen/eslint-plugin-jsx-a11y/blob/master/docs/rules/no-access-key.md" TargetMode="External"/><Relationship Id="rId33" Type="http://schemas.openxmlformats.org/officeDocument/2006/relationships/hyperlink" Target="https://github.com/yannickcr/eslint-plugin-react/blob/master/docs/rules/require-render-return.md" TargetMode="External"/><Relationship Id="rId38" Type="http://schemas.openxmlformats.org/officeDocument/2006/relationships/image" Target="media/image4.png"/><Relationship Id="rId46" Type="http://schemas.openxmlformats.org/officeDocument/2006/relationships/theme" Target="theme/theme1.xml"/><Relationship Id="rId20" Type="http://schemas.openxmlformats.org/officeDocument/2006/relationships/hyperlink" Target="https://github.com/evcohen/eslint-plugin-jsx-a11y/blob/master/docs/rules/alt-text.md" TargetMode="External"/><Relationship Id="rId4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phong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6B9DF-65BA-E043-B229-9F6167E6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207</TotalTime>
  <Pages>23</Pages>
  <Words>3832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Van</dc:creator>
  <cp:keywords/>
  <dc:description/>
  <cp:lastModifiedBy>Microsoft Office User</cp:lastModifiedBy>
  <cp:revision>17</cp:revision>
  <dcterms:created xsi:type="dcterms:W3CDTF">2019-07-23T02:12:00Z</dcterms:created>
  <dcterms:modified xsi:type="dcterms:W3CDTF">2019-08-01T04:01:00Z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